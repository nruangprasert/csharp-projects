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92EF4" w14:textId="6F355415" w:rsidR="00D84BBF" w:rsidRDefault="00425CB4" w:rsidP="009E7581">
      <w:pPr>
        <w:pStyle w:val="EOCNL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0357EE">
        <w:rPr>
          <w:rStyle w:val="PageNumber"/>
        </w:rPr>
        <w:t>5</w:t>
      </w:r>
      <w:r w:rsidR="00F6178A">
        <w:rPr>
          <w:rStyle w:val="PageNumber"/>
        </w:rPr>
        <w:t>th</w:t>
      </w:r>
      <w:r w:rsidR="00D84BBF">
        <w:rPr>
          <w:rStyle w:val="PageNumber"/>
        </w:rPr>
        <w:t xml:space="preserve"> edition</w:t>
      </w:r>
    </w:p>
    <w:p w14:paraId="7AA6DF86" w14:textId="77777777" w:rsidR="00634361" w:rsidRDefault="00425CB4" w:rsidP="009E7581">
      <w:pPr>
        <w:pStyle w:val="BT"/>
      </w:pPr>
      <w:r>
        <w:t>Chapter 1</w:t>
      </w:r>
      <w:r w:rsidR="00D84BBF">
        <w:t>3</w:t>
      </w:r>
    </w:p>
    <w:p w14:paraId="6753FD3B" w14:textId="77777777" w:rsidR="00FE0E68" w:rsidRDefault="00425CB4" w:rsidP="00FE0E68">
      <w:pPr>
        <w:pStyle w:val="BT"/>
      </w:pPr>
      <w:r w:rsidRPr="00847BBD">
        <w:t>1.</w:t>
      </w:r>
      <w:r w:rsidRPr="00847BBD">
        <w:tab/>
      </w:r>
      <w:r w:rsidR="00FE0E68">
        <w:t>c.</w:t>
      </w:r>
      <w:r w:rsidR="00FE0E68">
        <w:tab/>
        <w:t>InvalidDataFileException</w:t>
      </w:r>
      <w:r w:rsidR="00FE0E68" w:rsidRPr="0042254F">
        <w:t xml:space="preserve"> </w:t>
      </w:r>
    </w:p>
    <w:p w14:paraId="1C269B79" w14:textId="4CA9FA16" w:rsidR="00FE0E68" w:rsidRDefault="00FE0E68" w:rsidP="00FE0E68">
      <w:pPr>
        <w:pStyle w:val="BT"/>
      </w:pPr>
      <w:r>
        <w:t>2</w:t>
      </w:r>
      <w:r w:rsidRPr="00847BBD">
        <w:t>.</w:t>
      </w:r>
      <w:r w:rsidRPr="00847BBD">
        <w:tab/>
      </w:r>
      <w:r>
        <w:t>b.</w:t>
      </w:r>
      <w:r>
        <w:tab/>
        <w:t>The DirectoryInfo class also has public properties</w:t>
      </w:r>
    </w:p>
    <w:p w14:paraId="6EDA164E" w14:textId="2FEBF237" w:rsidR="00634361" w:rsidRDefault="00FE0E68" w:rsidP="009E7581">
      <w:pPr>
        <w:pStyle w:val="BT"/>
      </w:pPr>
      <w:r>
        <w:t>3.</w:t>
      </w:r>
      <w:r>
        <w:tab/>
      </w:r>
      <w:r w:rsidR="00425CB4">
        <w:t>a.</w:t>
      </w:r>
      <w:r w:rsidR="00425CB4">
        <w:tab/>
        <w:t>calling the File.Exists( ) method</w:t>
      </w:r>
    </w:p>
    <w:p w14:paraId="3F96ADA4" w14:textId="6E5C5E4F" w:rsidR="00634361" w:rsidRDefault="00FE0E68" w:rsidP="009E7581">
      <w:pPr>
        <w:pStyle w:val="BT"/>
      </w:pPr>
      <w:r>
        <w:t>4</w:t>
      </w:r>
      <w:r w:rsidR="00425CB4" w:rsidRPr="00847BBD">
        <w:t>.</w:t>
      </w:r>
      <w:r w:rsidR="00425CB4" w:rsidRPr="00847BBD">
        <w:tab/>
      </w:r>
      <w:r w:rsidR="00425CB4">
        <w:t xml:space="preserve">d. </w:t>
      </w:r>
      <w:r w:rsidR="00425CB4">
        <w:tab/>
        <w:t>StreamReader</w:t>
      </w:r>
    </w:p>
    <w:p w14:paraId="1290376F" w14:textId="1CB13DFF" w:rsidR="00634361" w:rsidRDefault="00FE0E68" w:rsidP="009E7581">
      <w:pPr>
        <w:pStyle w:val="BT"/>
      </w:pPr>
      <w:r>
        <w:t>5</w:t>
      </w:r>
      <w:r w:rsidR="00425CB4" w:rsidRPr="00847BBD">
        <w:t>.</w:t>
      </w:r>
      <w:r w:rsidR="00425CB4" w:rsidRPr="00847BBD">
        <w:tab/>
      </w:r>
      <w:r w:rsidR="00425CB4">
        <w:t xml:space="preserve">d. </w:t>
      </w:r>
      <w:r w:rsidR="00425CB4">
        <w:tab/>
        <w:t>StreamWriter</w:t>
      </w:r>
    </w:p>
    <w:p w14:paraId="41AB6269" w14:textId="70166A5A" w:rsidR="00634361" w:rsidRDefault="00FE0E68" w:rsidP="009E7581">
      <w:pPr>
        <w:pStyle w:val="BT"/>
      </w:pPr>
      <w:r>
        <w:t>6</w:t>
      </w:r>
      <w:r w:rsidR="00425CB4" w:rsidRPr="00847BBD">
        <w:t>.</w:t>
      </w:r>
      <w:r w:rsidR="00425CB4" w:rsidRPr="00847BBD">
        <w:tab/>
      </w:r>
      <w:r w:rsidR="00425CB4">
        <w:t>b.</w:t>
      </w:r>
      <w:r w:rsidR="00425CB4">
        <w:tab/>
        <w:t>call Close( ) method</w:t>
      </w:r>
    </w:p>
    <w:p w14:paraId="66EB1BC0" w14:textId="0203DE11" w:rsidR="00634361" w:rsidRDefault="00FE0E68" w:rsidP="009E7581">
      <w:pPr>
        <w:pStyle w:val="BT"/>
      </w:pPr>
      <w:r>
        <w:t>7</w:t>
      </w:r>
      <w:r w:rsidR="00425CB4" w:rsidRPr="00847BBD">
        <w:t>.</w:t>
      </w:r>
      <w:r w:rsidR="00425CB4" w:rsidRPr="00847BBD">
        <w:tab/>
      </w:r>
      <w:r w:rsidR="00425CB4">
        <w:t xml:space="preserve">d.  </w:t>
      </w:r>
      <w:r w:rsidR="00425CB4">
        <w:tab/>
        <w:t xml:space="preserve">has only static members so to call one of its methods, you must </w:t>
      </w:r>
      <w:r w:rsidR="00425CB4">
        <w:tab/>
      </w:r>
      <w:r w:rsidR="00425CB4">
        <w:tab/>
      </w:r>
      <w:r w:rsidR="00425CB4">
        <w:tab/>
      </w:r>
      <w:r w:rsidR="00425CB4">
        <w:tab/>
      </w:r>
      <w:r w:rsidR="0033514B">
        <w:tab/>
      </w:r>
      <w:r w:rsidR="00425CB4">
        <w:t>use the class name</w:t>
      </w:r>
    </w:p>
    <w:p w14:paraId="64948B23" w14:textId="45B9A0AD" w:rsidR="00634361" w:rsidRDefault="00FE0E68" w:rsidP="009E7581">
      <w:pPr>
        <w:pStyle w:val="BT"/>
      </w:pPr>
      <w:r>
        <w:t>8</w:t>
      </w:r>
      <w:r w:rsidR="00425CB4" w:rsidRPr="00847BBD">
        <w:t>.</w:t>
      </w:r>
      <w:r w:rsidR="00425CB4" w:rsidRPr="00847BBD">
        <w:tab/>
      </w:r>
      <w:r w:rsidR="00425CB4">
        <w:t>e.</w:t>
      </w:r>
      <w:r w:rsidR="00425CB4">
        <w:tab/>
        <w:t>System.IO</w:t>
      </w:r>
    </w:p>
    <w:p w14:paraId="6681B9CD" w14:textId="59199485" w:rsidR="00634361" w:rsidRDefault="00FE0E68" w:rsidP="00FE0E68">
      <w:pPr>
        <w:pStyle w:val="BT"/>
      </w:pPr>
      <w:r>
        <w:t>9</w:t>
      </w:r>
      <w:r w:rsidR="00425CB4" w:rsidRPr="00847BBD">
        <w:t>.</w:t>
      </w:r>
      <w:r w:rsidR="00425CB4" w:rsidRPr="00847BBD">
        <w:tab/>
      </w:r>
      <w:r w:rsidR="00425CB4">
        <w:t>e.</w:t>
      </w:r>
      <w:r w:rsidR="00425CB4">
        <w:tab/>
      </w:r>
      <w:r w:rsidR="00EA2128">
        <w:t>F</w:t>
      </w:r>
      <w:r w:rsidR="00B13B40">
        <w:t>i</w:t>
      </w:r>
      <w:bookmarkStart w:id="0" w:name="_GoBack"/>
      <w:bookmarkEnd w:id="0"/>
      <w:r w:rsidR="00425CB4">
        <w:t>le and FileInfo</w:t>
      </w:r>
    </w:p>
    <w:p w14:paraId="19C1E0A4" w14:textId="77777777" w:rsidR="00634361" w:rsidRDefault="00425CB4" w:rsidP="009E7581">
      <w:pPr>
        <w:pStyle w:val="BT"/>
      </w:pPr>
      <w:r w:rsidRPr="00847BBD">
        <w:t>10</w:t>
      </w:r>
      <w:r w:rsidRPr="00847BBD">
        <w:tab/>
      </w:r>
      <w:r>
        <w:t>d.</w:t>
      </w:r>
      <w:r>
        <w:tab/>
        <w:t xml:space="preserve">add true as the </w:t>
      </w:r>
      <w:r w:rsidR="00F05742">
        <w:t>second</w:t>
      </w:r>
      <w:r>
        <w:t xml:space="preserve"> argument (Append) to the StreamWriter class</w:t>
      </w:r>
    </w:p>
    <w:p w14:paraId="3DD3AE06" w14:textId="77777777" w:rsidR="00634361" w:rsidRPr="0042254F" w:rsidRDefault="00425CB4" w:rsidP="009E7581">
      <w:pPr>
        <w:pStyle w:val="BT"/>
      </w:pPr>
      <w:r w:rsidRPr="00847BBD">
        <w:t>11.</w:t>
      </w:r>
      <w:r w:rsidRPr="00847BBD">
        <w:tab/>
      </w:r>
      <w:r w:rsidRPr="0042254F">
        <w:t>b.</w:t>
      </w:r>
      <w:r w:rsidRPr="0042254F">
        <w:tab/>
        <w:t>Stream</w:t>
      </w:r>
    </w:p>
    <w:p w14:paraId="7CC7E9BA" w14:textId="77777777" w:rsidR="00634361" w:rsidRPr="00847BBD" w:rsidRDefault="00425CB4" w:rsidP="009E7581">
      <w:pPr>
        <w:pStyle w:val="BT"/>
      </w:pPr>
      <w:r w:rsidRPr="00847BBD">
        <w:t>12.</w:t>
      </w:r>
      <w:r w:rsidRPr="00847BBD">
        <w:tab/>
      </w:r>
      <w:r w:rsidRPr="0042254F">
        <w:t>d.</w:t>
      </w:r>
      <w:r w:rsidRPr="0042254F">
        <w:tab/>
        <w:t xml:space="preserve"> bin\</w:t>
      </w:r>
      <w:r w:rsidR="005E7ED7">
        <w:t>D</w:t>
      </w:r>
      <w:r w:rsidRPr="0042254F">
        <w:t>ebug</w:t>
      </w:r>
    </w:p>
    <w:p w14:paraId="1C5E84B3" w14:textId="5B68222F" w:rsidR="00634361" w:rsidRPr="0042254F" w:rsidRDefault="00425CB4" w:rsidP="009E7581">
      <w:pPr>
        <w:pStyle w:val="BT"/>
      </w:pPr>
      <w:r w:rsidRPr="00847BBD">
        <w:t>13.</w:t>
      </w:r>
      <w:r w:rsidRPr="00847BBD">
        <w:tab/>
      </w:r>
      <w:r w:rsidR="009B5BBB">
        <w:t>c.</w:t>
      </w:r>
      <w:r w:rsidR="009B5BBB">
        <w:tab/>
        <w:t>@"C:\CSharpProjects\Ch13</w:t>
      </w:r>
      <w:r w:rsidRPr="0042254F">
        <w:t>\WorkDirectory"</w:t>
      </w:r>
    </w:p>
    <w:p w14:paraId="711591E1" w14:textId="77777777" w:rsidR="00634361" w:rsidRPr="0042254F" w:rsidRDefault="00425CB4" w:rsidP="009E7581">
      <w:pPr>
        <w:pStyle w:val="BT"/>
      </w:pPr>
      <w:r w:rsidRPr="00847BBD">
        <w:t>14.</w:t>
      </w:r>
      <w:r w:rsidRPr="00847BBD">
        <w:tab/>
      </w:r>
      <w:r w:rsidRPr="0042254F">
        <w:t>d.</w:t>
      </w:r>
      <w:r w:rsidRPr="0042254F">
        <w:tab/>
        <w:t xml:space="preserve"> ReadLine( )</w:t>
      </w:r>
    </w:p>
    <w:p w14:paraId="638A502F" w14:textId="150D69A5" w:rsidR="00634361" w:rsidRPr="0042254F" w:rsidRDefault="00425CB4" w:rsidP="009E7581">
      <w:pPr>
        <w:pStyle w:val="BT"/>
      </w:pPr>
      <w:r w:rsidRPr="00847BBD">
        <w:t>15.</w:t>
      </w:r>
      <w:r w:rsidRPr="00847BBD">
        <w:tab/>
      </w:r>
      <w:r w:rsidRPr="0042254F">
        <w:t>a.</w:t>
      </w:r>
      <w:r w:rsidRPr="0042254F">
        <w:tab/>
        <w:t>File</w:t>
      </w:r>
    </w:p>
    <w:p w14:paraId="4C330732" w14:textId="77777777" w:rsidR="00634361" w:rsidRPr="00847BBD" w:rsidRDefault="00425CB4" w:rsidP="009E7581">
      <w:pPr>
        <w:pStyle w:val="BT"/>
      </w:pPr>
      <w:r w:rsidRPr="00847BBD">
        <w:lastRenderedPageBreak/>
        <w:t>16.</w:t>
      </w:r>
      <w:r w:rsidRPr="00847BBD">
        <w:tab/>
        <w:t>e.</w:t>
      </w:r>
      <w:r w:rsidRPr="00847BBD">
        <w:tab/>
        <w:t>all of the above</w:t>
      </w:r>
    </w:p>
    <w:p w14:paraId="5CA7E71F" w14:textId="77777777" w:rsidR="00634361" w:rsidRDefault="00425CB4" w:rsidP="009E7581">
      <w:pPr>
        <w:pStyle w:val="BT"/>
      </w:pPr>
      <w:r w:rsidRPr="00847BBD">
        <w:t>17.</w:t>
      </w:r>
      <w:r w:rsidRPr="00847BBD">
        <w:tab/>
      </w:r>
      <w:r>
        <w:t>d.</w:t>
      </w:r>
      <w:r>
        <w:tab/>
        <w:t>TextReader</w:t>
      </w:r>
    </w:p>
    <w:p w14:paraId="305A87EC" w14:textId="77777777" w:rsidR="00634361" w:rsidRDefault="00425CB4" w:rsidP="009E7581">
      <w:pPr>
        <w:pStyle w:val="BT"/>
      </w:pPr>
      <w:r w:rsidRPr="00847BBD">
        <w:t>18.</w:t>
      </w:r>
      <w:r w:rsidRPr="00847BBD">
        <w:tab/>
      </w:r>
      <w:r>
        <w:t>a.</w:t>
      </w:r>
      <w:r>
        <w:tab/>
        <w:t>Write7BitEncodedInt( )</w:t>
      </w:r>
    </w:p>
    <w:p w14:paraId="1C1D45A6" w14:textId="77777777" w:rsidR="00634361" w:rsidRDefault="00425CB4" w:rsidP="009E7581">
      <w:pPr>
        <w:pStyle w:val="BT"/>
      </w:pPr>
      <w:r w:rsidRPr="00847BBD">
        <w:t>19.</w:t>
      </w:r>
      <w:r w:rsidRPr="00847BBD">
        <w:tab/>
      </w:r>
      <w:r>
        <w:t>b.</w:t>
      </w:r>
      <w:r>
        <w:tab/>
        <w:t>ReadDecimal( )</w:t>
      </w:r>
    </w:p>
    <w:p w14:paraId="2A05ADC6" w14:textId="77777777" w:rsidR="00634361" w:rsidRDefault="00425CB4" w:rsidP="009E7581">
      <w:pPr>
        <w:pStyle w:val="BT"/>
      </w:pPr>
      <w:r w:rsidRPr="00847BBD">
        <w:t>20.</w:t>
      </w:r>
      <w:r w:rsidRPr="00847BBD">
        <w:tab/>
      </w:r>
      <w:r>
        <w:t>d.</w:t>
      </w:r>
      <w:r>
        <w:tab/>
        <w:t>ReadInt( )</w:t>
      </w:r>
    </w:p>
    <w:p w14:paraId="36E84ECF" w14:textId="77777777" w:rsidR="00634361" w:rsidRDefault="00425CB4" w:rsidP="009E7581">
      <w:pPr>
        <w:pStyle w:val="BT"/>
      </w:pPr>
      <w:r>
        <w:t>21.</w:t>
      </w:r>
      <w:r>
        <w:tab/>
        <w:t xml:space="preserve">StreamWriter fil = </w:t>
      </w:r>
      <w:r>
        <w:rPr>
          <w:color w:val="0000FF"/>
        </w:rPr>
        <w:t>new</w:t>
      </w:r>
      <w:r>
        <w:t xml:space="preserve"> StreamWriter(@"C:\CSharpProjects\WorkDirectory");</w:t>
      </w:r>
    </w:p>
    <w:p w14:paraId="092438CA" w14:textId="77777777" w:rsidR="00634361" w:rsidRDefault="00425CB4" w:rsidP="009E7581">
      <w:pPr>
        <w:pStyle w:val="BT"/>
      </w:pPr>
      <w:r>
        <w:t>22.</w:t>
      </w:r>
    </w:p>
    <w:p w14:paraId="4DA34BD6" w14:textId="77777777" w:rsidR="00634361" w:rsidRDefault="00425CB4" w:rsidP="009E7581">
      <w:pPr>
        <w:pStyle w:val="BT"/>
      </w:pPr>
      <w:r w:rsidRPr="0033514B">
        <w:rPr>
          <w:color w:val="0000FF"/>
        </w:rPr>
        <w:t>public</w:t>
      </w:r>
      <w:r>
        <w:t xml:space="preserve"> </w:t>
      </w:r>
      <w:r w:rsidRPr="0033514B">
        <w:rPr>
          <w:color w:val="0000FF"/>
        </w:rPr>
        <w:t>void</w:t>
      </w:r>
      <w:r>
        <w:t xml:space="preserve"> StoreData( )</w:t>
      </w:r>
    </w:p>
    <w:p w14:paraId="0CA14243" w14:textId="77777777" w:rsidR="00634361" w:rsidRDefault="00425CB4" w:rsidP="009E7581">
      <w:pPr>
        <w:pStyle w:val="BT"/>
      </w:pPr>
      <w:r>
        <w:t>{</w:t>
      </w:r>
    </w:p>
    <w:p w14:paraId="2177BEF0" w14:textId="1FA11159" w:rsidR="00634361" w:rsidRDefault="00425CB4" w:rsidP="009E7581">
      <w:pPr>
        <w:pStyle w:val="BT"/>
      </w:pPr>
      <w:r>
        <w:tab/>
      </w:r>
      <w:r>
        <w:tab/>
      </w:r>
      <w:r w:rsidR="0033514B">
        <w:rPr>
          <w:color w:val="0000FF"/>
        </w:rPr>
        <w:t>f</w:t>
      </w:r>
      <w:r w:rsidRPr="0033514B">
        <w:rPr>
          <w:color w:val="0000FF"/>
        </w:rPr>
        <w:t>or</w:t>
      </w:r>
      <w:r w:rsidR="0033514B">
        <w:rPr>
          <w:color w:val="0000FF"/>
        </w:rPr>
        <w:t xml:space="preserve"> </w:t>
      </w:r>
      <w:r>
        <w:t>(</w:t>
      </w:r>
      <w:r w:rsidRPr="0033514B">
        <w:rPr>
          <w:color w:val="0000FF"/>
        </w:rPr>
        <w:t>int</w:t>
      </w:r>
      <w:r>
        <w:t xml:space="preserve"> i = 10; i &lt; 50</w:t>
      </w:r>
      <w:r w:rsidRPr="00D722B5">
        <w:t>; i++)</w:t>
      </w:r>
    </w:p>
    <w:p w14:paraId="09E4B251" w14:textId="77777777" w:rsidR="00634361" w:rsidRDefault="00425CB4" w:rsidP="009E7581">
      <w:pPr>
        <w:pStyle w:val="BT"/>
      </w:pPr>
      <w:r w:rsidRPr="00D722B5">
        <w:tab/>
      </w:r>
      <w:r>
        <w:tab/>
      </w:r>
      <w:r>
        <w:tab/>
        <w:t>fil.Write</w:t>
      </w:r>
      <w:r w:rsidRPr="00D722B5">
        <w:t>(</w:t>
      </w:r>
      <w:r>
        <w:t xml:space="preserve">"{0} | ", </w:t>
      </w:r>
      <w:r w:rsidRPr="00D722B5">
        <w:t xml:space="preserve">i); </w:t>
      </w:r>
    </w:p>
    <w:p w14:paraId="25997896" w14:textId="77777777" w:rsidR="00634361" w:rsidRDefault="00425CB4" w:rsidP="009E7581">
      <w:pPr>
        <w:pStyle w:val="BT"/>
      </w:pPr>
      <w:r w:rsidRPr="00D722B5">
        <w:t>}</w:t>
      </w:r>
    </w:p>
    <w:p w14:paraId="0BB3DDF3" w14:textId="77777777" w:rsidR="00634361" w:rsidRDefault="00425CB4" w:rsidP="009E7581">
      <w:pPr>
        <w:pStyle w:val="BT"/>
      </w:pPr>
      <w:r>
        <w:t>23.</w:t>
      </w:r>
    </w:p>
    <w:p w14:paraId="0E566362" w14:textId="77777777" w:rsidR="00634361" w:rsidRDefault="00425CB4" w:rsidP="009E7581">
      <w:pPr>
        <w:pStyle w:val="BT"/>
      </w:pPr>
      <w:r w:rsidRPr="0033514B">
        <w:rPr>
          <w:color w:val="0000FF"/>
        </w:rPr>
        <w:t>public</w:t>
      </w:r>
      <w:r>
        <w:t xml:space="preserve"> void RetrieveData( )</w:t>
      </w:r>
    </w:p>
    <w:p w14:paraId="232F719B" w14:textId="77777777" w:rsidR="00634361" w:rsidRDefault="00425CB4" w:rsidP="009E7581">
      <w:pPr>
        <w:pStyle w:val="BT"/>
      </w:pPr>
      <w:r>
        <w:t>{</w:t>
      </w:r>
    </w:p>
    <w:p w14:paraId="6E261A54" w14:textId="77777777" w:rsidR="00634361" w:rsidRDefault="009E7581" w:rsidP="009E7581">
      <w:pPr>
        <w:pStyle w:val="BT"/>
      </w:pPr>
      <w:r>
        <w:tab/>
      </w:r>
      <w:r w:rsidR="00425CB4" w:rsidRPr="0033514B">
        <w:rPr>
          <w:color w:val="0000FF"/>
        </w:rPr>
        <w:t>string</w:t>
      </w:r>
      <w:r w:rsidR="00425CB4">
        <w:t xml:space="preserve"> info;</w:t>
      </w:r>
    </w:p>
    <w:p w14:paraId="46CCEC3F" w14:textId="77777777" w:rsidR="00634361" w:rsidRDefault="00425CB4" w:rsidP="009E7581">
      <w:pPr>
        <w:pStyle w:val="BT"/>
      </w:pPr>
      <w:r>
        <w:tab/>
      </w:r>
      <w:r w:rsidRPr="0033514B">
        <w:rPr>
          <w:color w:val="0000FF"/>
        </w:rPr>
        <w:t>string</w:t>
      </w:r>
      <w:r>
        <w:t xml:space="preserve"> [ ] recordData = </w:t>
      </w:r>
      <w:r w:rsidRPr="0033514B">
        <w:rPr>
          <w:color w:val="0000FF"/>
        </w:rPr>
        <w:t>new</w:t>
      </w:r>
      <w:r>
        <w:t xml:space="preserve"> </w:t>
      </w:r>
      <w:r w:rsidRPr="0033514B">
        <w:rPr>
          <w:color w:val="0000FF"/>
        </w:rPr>
        <w:t>string</w:t>
      </w:r>
      <w:r>
        <w:t xml:space="preserve">[50]; </w:t>
      </w:r>
    </w:p>
    <w:p w14:paraId="3E8FFDBC" w14:textId="77777777" w:rsidR="00634361" w:rsidRDefault="00425CB4" w:rsidP="009E7581">
      <w:pPr>
        <w:pStyle w:val="BT"/>
      </w:pPr>
      <w:r>
        <w:tab/>
      </w:r>
      <w:r w:rsidRPr="0033514B">
        <w:rPr>
          <w:color w:val="0000FF"/>
        </w:rPr>
        <w:t>if</w:t>
      </w:r>
      <w:r>
        <w:t xml:space="preserve"> ((info = fil.ReadLine()) != </w:t>
      </w:r>
      <w:r w:rsidRPr="0033514B">
        <w:rPr>
          <w:color w:val="0000FF"/>
        </w:rPr>
        <w:t>null</w:t>
      </w:r>
      <w:r>
        <w:t>)</w:t>
      </w:r>
    </w:p>
    <w:p w14:paraId="3505EEC3" w14:textId="77777777" w:rsidR="00634361" w:rsidRDefault="00425CB4" w:rsidP="009E7581">
      <w:pPr>
        <w:pStyle w:val="BT"/>
      </w:pPr>
      <w:r>
        <w:lastRenderedPageBreak/>
        <w:t xml:space="preserve"> </w:t>
      </w:r>
      <w:r>
        <w:tab/>
        <w:t>{</w:t>
      </w:r>
    </w:p>
    <w:p w14:paraId="3FA58409" w14:textId="77777777" w:rsidR="00634361" w:rsidRDefault="00425CB4" w:rsidP="009E7581">
      <w:pPr>
        <w:pStyle w:val="BT"/>
      </w:pPr>
      <w:r>
        <w:t xml:space="preserve">              </w:t>
      </w:r>
      <w:r>
        <w:tab/>
        <w:t>recordData = info.Split('|');</w:t>
      </w:r>
    </w:p>
    <w:p w14:paraId="4BC714E7" w14:textId="012336BD" w:rsidR="00634361" w:rsidRDefault="00425CB4" w:rsidP="009E7581">
      <w:pPr>
        <w:pStyle w:val="BT"/>
      </w:pPr>
      <w:r>
        <w:t xml:space="preserve">                        </w:t>
      </w:r>
      <w:r>
        <w:tab/>
      </w:r>
      <w:r w:rsidRPr="0033514B">
        <w:rPr>
          <w:color w:val="0000FF"/>
        </w:rPr>
        <w:t>for</w:t>
      </w:r>
      <w:r w:rsidR="0033514B">
        <w:rPr>
          <w:color w:val="0000FF"/>
        </w:rPr>
        <w:t xml:space="preserve"> </w:t>
      </w:r>
      <w:r>
        <w:t>(</w:t>
      </w:r>
      <w:r w:rsidRPr="0033514B">
        <w:rPr>
          <w:color w:val="0000FF"/>
        </w:rPr>
        <w:t>int</w:t>
      </w:r>
      <w:r>
        <w:t xml:space="preserve"> rows = 0; rows &lt; recordData.Length - 1; </w:t>
      </w:r>
      <w:r>
        <w:tab/>
        <w:t>rows+=10)</w:t>
      </w:r>
    </w:p>
    <w:p w14:paraId="2F79AE45" w14:textId="77777777" w:rsidR="00634361" w:rsidRDefault="00425CB4" w:rsidP="009E7581">
      <w:pPr>
        <w:pStyle w:val="BT"/>
      </w:pPr>
      <w:r>
        <w:t xml:space="preserve">                        </w:t>
      </w:r>
      <w:r>
        <w:tab/>
        <w:t>{</w:t>
      </w:r>
    </w:p>
    <w:p w14:paraId="6A1F6A6D" w14:textId="5D984B89" w:rsidR="00634361" w:rsidRDefault="00425CB4" w:rsidP="009E7581">
      <w:pPr>
        <w:pStyle w:val="BT"/>
      </w:pPr>
      <w:r>
        <w:tab/>
      </w:r>
      <w:r>
        <w:tab/>
      </w:r>
      <w:r>
        <w:tab/>
        <w:t xml:space="preserve">        </w:t>
      </w:r>
      <w:r w:rsidR="0033514B" w:rsidRPr="0033514B">
        <w:rPr>
          <w:color w:val="0000FF"/>
        </w:rPr>
        <w:t>F</w:t>
      </w:r>
      <w:r w:rsidRPr="0033514B">
        <w:rPr>
          <w:color w:val="0000FF"/>
        </w:rPr>
        <w:t>or</w:t>
      </w:r>
      <w:r w:rsidR="0033514B">
        <w:rPr>
          <w:color w:val="0000FF"/>
        </w:rPr>
        <w:t xml:space="preserve"> </w:t>
      </w:r>
      <w:r>
        <w:t>(</w:t>
      </w:r>
      <w:r w:rsidRPr="0033514B">
        <w:rPr>
          <w:color w:val="0000FF"/>
        </w:rPr>
        <w:t>int</w:t>
      </w:r>
      <w:r>
        <w:t xml:space="preserve"> i = rows + 0; i &lt; rows + 10; i++)</w:t>
      </w:r>
    </w:p>
    <w:p w14:paraId="5242BDE0" w14:textId="77777777" w:rsidR="00634361" w:rsidRDefault="00425CB4" w:rsidP="009E7581">
      <w:pPr>
        <w:pStyle w:val="BT"/>
      </w:pPr>
      <w:r>
        <w:t xml:space="preserve">                           </w:t>
      </w:r>
      <w:r>
        <w:tab/>
      </w:r>
      <w:r w:rsidR="009E7581">
        <w:tab/>
      </w:r>
      <w:r>
        <w:t>Console.Write(recordData[i]);</w:t>
      </w:r>
    </w:p>
    <w:p w14:paraId="657B11E4" w14:textId="77777777" w:rsidR="00634361" w:rsidRDefault="00425CB4" w:rsidP="009E7581">
      <w:pPr>
        <w:pStyle w:val="BT"/>
      </w:pPr>
      <w:r>
        <w:t xml:space="preserve">                                   Console.WriteLine();</w:t>
      </w:r>
    </w:p>
    <w:p w14:paraId="3D6A37A9" w14:textId="77777777" w:rsidR="00634361" w:rsidRDefault="00425CB4" w:rsidP="009E7581">
      <w:pPr>
        <w:pStyle w:val="BT"/>
      </w:pPr>
      <w:r>
        <w:t xml:space="preserve">                        </w:t>
      </w:r>
      <w:r>
        <w:tab/>
        <w:t>}</w:t>
      </w:r>
    </w:p>
    <w:p w14:paraId="2EE63473" w14:textId="77777777" w:rsidR="00634361" w:rsidRDefault="009E7581" w:rsidP="009E7581">
      <w:pPr>
        <w:pStyle w:val="BT"/>
      </w:pPr>
      <w:r>
        <w:tab/>
      </w:r>
      <w:r w:rsidR="00425CB4">
        <w:t>}</w:t>
      </w:r>
    </w:p>
    <w:p w14:paraId="5076E263" w14:textId="77777777" w:rsidR="00634361" w:rsidRDefault="00425CB4" w:rsidP="009E7581">
      <w:pPr>
        <w:pStyle w:val="BT"/>
      </w:pPr>
      <w:r>
        <w:t>}</w:t>
      </w:r>
    </w:p>
    <w:p w14:paraId="7BD7DC28" w14:textId="77777777" w:rsidR="00634361" w:rsidRPr="00D722B5" w:rsidRDefault="00425CB4" w:rsidP="009E7581">
      <w:pPr>
        <w:pStyle w:val="BT"/>
      </w:pPr>
      <w:r>
        <w:t>24</w:t>
      </w:r>
      <w:r w:rsidRPr="00D722B5">
        <w:t>.</w:t>
      </w:r>
      <w:r w:rsidRPr="00D722B5">
        <w:tab/>
      </w:r>
    </w:p>
    <w:p w14:paraId="2325F5D3" w14:textId="77777777" w:rsidR="00634361" w:rsidRDefault="00425CB4" w:rsidP="009E7581">
      <w:pPr>
        <w:pStyle w:val="BT"/>
      </w:pPr>
      <w:r w:rsidRPr="0033514B">
        <w:rPr>
          <w:color w:val="0000FF"/>
        </w:rPr>
        <w:t>public</w:t>
      </w:r>
      <w:r>
        <w:t xml:space="preserve"> </w:t>
      </w:r>
      <w:r w:rsidRPr="0033514B">
        <w:rPr>
          <w:color w:val="0000FF"/>
        </w:rPr>
        <w:t>void</w:t>
      </w:r>
      <w:r>
        <w:t xml:space="preserve"> StoreData( )</w:t>
      </w:r>
    </w:p>
    <w:p w14:paraId="02546CE8" w14:textId="77777777" w:rsidR="00634361" w:rsidRDefault="00425CB4" w:rsidP="009E7581">
      <w:pPr>
        <w:pStyle w:val="BT"/>
      </w:pPr>
      <w:r>
        <w:t>{</w:t>
      </w:r>
    </w:p>
    <w:p w14:paraId="7BE2BE2B" w14:textId="77777777" w:rsidR="00634361" w:rsidRPr="00D722B5" w:rsidRDefault="00425CB4" w:rsidP="009E7581">
      <w:pPr>
        <w:pStyle w:val="BT"/>
      </w:pPr>
      <w:r>
        <w:tab/>
      </w:r>
      <w:r w:rsidRPr="0033514B">
        <w:rPr>
          <w:color w:val="0000FF"/>
        </w:rPr>
        <w:t>try</w:t>
      </w:r>
    </w:p>
    <w:p w14:paraId="44A6792D" w14:textId="77777777" w:rsidR="00634361" w:rsidRDefault="00425CB4" w:rsidP="009E7581">
      <w:pPr>
        <w:pStyle w:val="BT"/>
      </w:pPr>
      <w:r w:rsidRPr="00D722B5">
        <w:tab/>
        <w:t>{</w:t>
      </w:r>
    </w:p>
    <w:p w14:paraId="41838000" w14:textId="3696BD02" w:rsidR="00634361" w:rsidRDefault="00425CB4" w:rsidP="009E7581">
      <w:pPr>
        <w:pStyle w:val="BT"/>
      </w:pPr>
      <w:r>
        <w:tab/>
      </w:r>
      <w:r>
        <w:tab/>
      </w:r>
      <w:r w:rsidRPr="0033514B">
        <w:rPr>
          <w:color w:val="0000FF"/>
        </w:rPr>
        <w:t>using</w:t>
      </w:r>
      <w:r>
        <w:t xml:space="preserve"> (StreamWriter fil = </w:t>
      </w:r>
      <w:r>
        <w:rPr>
          <w:color w:val="0000FF"/>
        </w:rPr>
        <w:t>new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14B">
        <w:tab/>
      </w:r>
      <w:r>
        <w:t>StreamWriter(@"C:\CSharpProjects\WorkDirectory"))</w:t>
      </w:r>
    </w:p>
    <w:p w14:paraId="6CD252DE" w14:textId="77777777" w:rsidR="00634361" w:rsidRPr="00D722B5" w:rsidRDefault="00425CB4" w:rsidP="009E7581">
      <w:pPr>
        <w:pStyle w:val="BT"/>
      </w:pPr>
      <w:r>
        <w:tab/>
      </w:r>
      <w:r>
        <w:tab/>
        <w:t>{</w:t>
      </w:r>
    </w:p>
    <w:p w14:paraId="5BC20ACE" w14:textId="7A2E42F7" w:rsidR="00634361" w:rsidRPr="00D722B5" w:rsidRDefault="00425CB4" w:rsidP="009E7581">
      <w:pPr>
        <w:pStyle w:val="BT"/>
      </w:pPr>
      <w:r w:rsidRPr="00D722B5">
        <w:lastRenderedPageBreak/>
        <w:tab/>
      </w:r>
      <w:r>
        <w:tab/>
      </w:r>
      <w:r>
        <w:tab/>
      </w:r>
      <w:r w:rsidR="0033514B">
        <w:rPr>
          <w:color w:val="0000FF"/>
        </w:rPr>
        <w:t>f</w:t>
      </w:r>
      <w:r w:rsidRPr="0033514B">
        <w:rPr>
          <w:color w:val="0000FF"/>
        </w:rPr>
        <w:t>or</w:t>
      </w:r>
      <w:r w:rsidR="0033514B">
        <w:rPr>
          <w:color w:val="0000FF"/>
        </w:rPr>
        <w:t xml:space="preserve"> </w:t>
      </w:r>
      <w:r>
        <w:t>(</w:t>
      </w:r>
      <w:r w:rsidRPr="0033514B">
        <w:rPr>
          <w:color w:val="0000FF"/>
        </w:rPr>
        <w:t>int</w:t>
      </w:r>
      <w:r>
        <w:t xml:space="preserve"> i = 10; i &lt; 50</w:t>
      </w:r>
      <w:r w:rsidRPr="00D722B5">
        <w:t>; i++)</w:t>
      </w:r>
    </w:p>
    <w:p w14:paraId="3E2559ED" w14:textId="77777777" w:rsidR="00634361" w:rsidRPr="00D722B5" w:rsidRDefault="00425CB4" w:rsidP="009E7581">
      <w:pPr>
        <w:pStyle w:val="BT"/>
      </w:pPr>
      <w:r w:rsidRPr="00D722B5">
        <w:tab/>
      </w:r>
      <w:r w:rsidRPr="00D722B5">
        <w:tab/>
      </w:r>
      <w:r>
        <w:tab/>
      </w:r>
      <w:r>
        <w:tab/>
        <w:t>fil.Write</w:t>
      </w:r>
      <w:r w:rsidRPr="00D722B5">
        <w:t>(</w:t>
      </w:r>
      <w:r>
        <w:t xml:space="preserve">"{0} | ", </w:t>
      </w:r>
      <w:r w:rsidRPr="00D722B5">
        <w:t xml:space="preserve">i); </w:t>
      </w:r>
    </w:p>
    <w:p w14:paraId="39F7B1D0" w14:textId="77777777" w:rsidR="00634361" w:rsidRDefault="00425CB4" w:rsidP="009E7581">
      <w:pPr>
        <w:pStyle w:val="BT"/>
      </w:pPr>
      <w:r w:rsidRPr="00D722B5">
        <w:tab/>
      </w:r>
      <w:r>
        <w:tab/>
      </w:r>
      <w:r w:rsidRPr="00D722B5">
        <w:t>}</w:t>
      </w:r>
    </w:p>
    <w:p w14:paraId="6E6D54CC" w14:textId="77777777" w:rsidR="00634361" w:rsidRPr="00D722B5" w:rsidRDefault="00425CB4" w:rsidP="009E7581">
      <w:pPr>
        <w:pStyle w:val="BT"/>
      </w:pPr>
      <w:r>
        <w:tab/>
        <w:t>}</w:t>
      </w:r>
    </w:p>
    <w:p w14:paraId="735B06F3" w14:textId="77777777" w:rsidR="00634361" w:rsidRPr="00D722B5" w:rsidRDefault="00425CB4" w:rsidP="009E7581">
      <w:pPr>
        <w:pStyle w:val="BT"/>
      </w:pPr>
      <w:r>
        <w:tab/>
      </w:r>
      <w:r w:rsidRPr="0033514B">
        <w:rPr>
          <w:color w:val="0000FF"/>
        </w:rPr>
        <w:t>catch</w:t>
      </w:r>
      <w:r w:rsidRPr="00D722B5">
        <w:t xml:space="preserve"> (System.IO.IOException exc)</w:t>
      </w:r>
    </w:p>
    <w:p w14:paraId="06268766" w14:textId="77777777" w:rsidR="00634361" w:rsidRPr="00D722B5" w:rsidRDefault="00425CB4" w:rsidP="009E7581">
      <w:pPr>
        <w:pStyle w:val="BT"/>
      </w:pPr>
      <w:r>
        <w:tab/>
      </w:r>
      <w:r w:rsidRPr="00D722B5">
        <w:t>{</w:t>
      </w:r>
    </w:p>
    <w:p w14:paraId="0F2515EC" w14:textId="77A00124" w:rsidR="00634361" w:rsidRPr="00D722B5" w:rsidRDefault="00425CB4" w:rsidP="009E7581">
      <w:pPr>
        <w:pStyle w:val="BT"/>
      </w:pPr>
      <w:r w:rsidRPr="00D722B5">
        <w:t xml:space="preserve">             </w:t>
      </w:r>
      <w:r>
        <w:tab/>
      </w:r>
      <w:r w:rsidRPr="00D722B5">
        <w:t xml:space="preserve"> </w:t>
      </w:r>
      <w:r w:rsidR="0033514B">
        <w:tab/>
      </w:r>
      <w:r>
        <w:t xml:space="preserve">Console.WriteLine("I O Problem" + </w:t>
      </w:r>
      <w:r w:rsidRPr="00D722B5">
        <w:t>exc.Message</w:t>
      </w:r>
      <w:r>
        <w:t>)</w:t>
      </w:r>
      <w:r w:rsidRPr="00D722B5">
        <w:t>;</w:t>
      </w:r>
    </w:p>
    <w:p w14:paraId="1CC6A540" w14:textId="77777777" w:rsidR="00634361" w:rsidRDefault="00425CB4" w:rsidP="009E7581">
      <w:pPr>
        <w:pStyle w:val="BT"/>
      </w:pPr>
      <w:r>
        <w:tab/>
        <w:t>}</w:t>
      </w:r>
    </w:p>
    <w:p w14:paraId="0BBE49AA" w14:textId="77777777" w:rsidR="00634361" w:rsidRDefault="00425CB4" w:rsidP="009E7581">
      <w:pPr>
        <w:pStyle w:val="BT"/>
      </w:pPr>
      <w:r>
        <w:tab/>
      </w:r>
      <w:r w:rsidRPr="0033514B">
        <w:rPr>
          <w:color w:val="0000FF"/>
        </w:rPr>
        <w:t>catch</w:t>
      </w:r>
      <w:r>
        <w:t xml:space="preserve"> (System.Exception exc)</w:t>
      </w:r>
    </w:p>
    <w:p w14:paraId="1E1CC831" w14:textId="77777777" w:rsidR="00634361" w:rsidRDefault="00425CB4" w:rsidP="009E7581">
      <w:pPr>
        <w:pStyle w:val="BT"/>
      </w:pPr>
      <w:r>
        <w:tab/>
        <w:t>{</w:t>
      </w:r>
    </w:p>
    <w:p w14:paraId="5138B393" w14:textId="77777777" w:rsidR="00634361" w:rsidRDefault="00425CB4" w:rsidP="009E7581">
      <w:pPr>
        <w:pStyle w:val="BT"/>
      </w:pPr>
      <w:r>
        <w:tab/>
      </w:r>
      <w:r>
        <w:tab/>
        <w:t>Console.WriteLine(</w:t>
      </w:r>
      <w:r w:rsidRPr="00D722B5">
        <w:t>exc.Message</w:t>
      </w:r>
      <w:r>
        <w:t>);</w:t>
      </w:r>
    </w:p>
    <w:p w14:paraId="074DFBF4" w14:textId="77777777" w:rsidR="00634361" w:rsidRDefault="00425CB4" w:rsidP="009E7581">
      <w:pPr>
        <w:pStyle w:val="BT"/>
      </w:pPr>
      <w:r>
        <w:tab/>
        <w:t>}</w:t>
      </w:r>
    </w:p>
    <w:p w14:paraId="55C7622E" w14:textId="77777777" w:rsidR="00634361" w:rsidRDefault="00634361" w:rsidP="009E7581">
      <w:pPr>
        <w:pStyle w:val="BT"/>
      </w:pPr>
    </w:p>
    <w:p w14:paraId="5D0E74CC" w14:textId="77777777" w:rsidR="00634361" w:rsidRDefault="00425CB4" w:rsidP="009E7581">
      <w:pPr>
        <w:pStyle w:val="BT"/>
      </w:pPr>
      <w:r w:rsidRPr="0033514B">
        <w:rPr>
          <w:color w:val="0000FF"/>
        </w:rPr>
        <w:t>public</w:t>
      </w:r>
      <w:r>
        <w:t xml:space="preserve"> </w:t>
      </w:r>
      <w:r w:rsidRPr="0033514B">
        <w:rPr>
          <w:color w:val="0000FF"/>
        </w:rPr>
        <w:t>void</w:t>
      </w:r>
      <w:r>
        <w:t xml:space="preserve"> RetrieveData( )</w:t>
      </w:r>
    </w:p>
    <w:p w14:paraId="0EA39A24" w14:textId="77777777" w:rsidR="00634361" w:rsidRDefault="00425CB4" w:rsidP="009E7581">
      <w:pPr>
        <w:pStyle w:val="BT"/>
      </w:pPr>
      <w:r>
        <w:t>{</w:t>
      </w:r>
    </w:p>
    <w:p w14:paraId="355D1D5D" w14:textId="77777777" w:rsidR="00634361" w:rsidRDefault="00425CB4" w:rsidP="009E7581">
      <w:pPr>
        <w:pStyle w:val="BT"/>
      </w:pPr>
      <w:r>
        <w:tab/>
      </w:r>
      <w:r w:rsidRPr="0033514B">
        <w:rPr>
          <w:color w:val="0000FF"/>
        </w:rPr>
        <w:t>string</w:t>
      </w:r>
      <w:r>
        <w:t xml:space="preserve"> info;</w:t>
      </w:r>
    </w:p>
    <w:p w14:paraId="503C3ACC" w14:textId="77777777" w:rsidR="00634361" w:rsidRDefault="00425CB4" w:rsidP="009E7581">
      <w:pPr>
        <w:pStyle w:val="BT"/>
      </w:pPr>
      <w:r>
        <w:tab/>
      </w:r>
      <w:r w:rsidRPr="0033514B">
        <w:rPr>
          <w:color w:val="0000FF"/>
        </w:rPr>
        <w:t>string</w:t>
      </w:r>
      <w:r>
        <w:t xml:space="preserve"> [ ] recordData = </w:t>
      </w:r>
      <w:r w:rsidRPr="0033514B">
        <w:rPr>
          <w:color w:val="0000FF"/>
        </w:rPr>
        <w:t>new</w:t>
      </w:r>
      <w:r>
        <w:t xml:space="preserve"> </w:t>
      </w:r>
      <w:r w:rsidRPr="0033514B">
        <w:rPr>
          <w:color w:val="0000FF"/>
        </w:rPr>
        <w:t>string</w:t>
      </w:r>
      <w:r>
        <w:t xml:space="preserve">[50]; </w:t>
      </w:r>
    </w:p>
    <w:p w14:paraId="31A87EEC" w14:textId="77777777" w:rsidR="00634361" w:rsidRDefault="00425CB4" w:rsidP="009E7581">
      <w:pPr>
        <w:pStyle w:val="BT"/>
      </w:pPr>
      <w:r>
        <w:tab/>
        <w:t xml:space="preserve">  </w:t>
      </w:r>
      <w:r w:rsidRPr="0033514B">
        <w:rPr>
          <w:color w:val="0000FF"/>
        </w:rPr>
        <w:t>try</w:t>
      </w:r>
    </w:p>
    <w:p w14:paraId="281A0345" w14:textId="77777777" w:rsidR="00634361" w:rsidRDefault="00425CB4" w:rsidP="009E7581">
      <w:pPr>
        <w:pStyle w:val="BT"/>
      </w:pPr>
      <w:r>
        <w:lastRenderedPageBreak/>
        <w:tab/>
        <w:t xml:space="preserve">    {</w:t>
      </w:r>
    </w:p>
    <w:p w14:paraId="08FC3840" w14:textId="77777777" w:rsidR="00634361" w:rsidRDefault="00425CB4" w:rsidP="009E7581">
      <w:pPr>
        <w:pStyle w:val="BT"/>
      </w:pPr>
      <w:r>
        <w:tab/>
      </w:r>
      <w:r>
        <w:tab/>
        <w:t xml:space="preserve">    </w:t>
      </w:r>
      <w:r w:rsidRPr="0033514B">
        <w:rPr>
          <w:color w:val="0000FF"/>
        </w:rPr>
        <w:t>using</w:t>
      </w:r>
      <w:r>
        <w:t xml:space="preserve"> (StreamReader fil = </w:t>
      </w:r>
      <w:r w:rsidRPr="0033514B">
        <w:rPr>
          <w:color w:val="0000FF"/>
        </w:rPr>
        <w:t>new</w:t>
      </w:r>
    </w:p>
    <w:p w14:paraId="4F069BFB" w14:textId="5058AC07" w:rsidR="00634361" w:rsidRDefault="00425CB4" w:rsidP="009E7581">
      <w:pPr>
        <w:pStyle w:val="BT"/>
      </w:pPr>
      <w:r>
        <w:t xml:space="preserve">                  </w:t>
      </w:r>
      <w:r>
        <w:tab/>
      </w:r>
      <w:r w:rsidR="0033514B">
        <w:tab/>
      </w:r>
      <w:r>
        <w:tab/>
        <w:t xml:space="preserve"> StreamReader(@"C:\CSharpProjects\WorkDirectory"))</w:t>
      </w:r>
    </w:p>
    <w:p w14:paraId="4B9AD6E2" w14:textId="77777777" w:rsidR="00634361" w:rsidRDefault="00425CB4" w:rsidP="009E7581">
      <w:pPr>
        <w:pStyle w:val="BT"/>
      </w:pPr>
      <w:r>
        <w:tab/>
      </w:r>
      <w:r>
        <w:tab/>
        <w:t xml:space="preserve">    {</w:t>
      </w:r>
    </w:p>
    <w:p w14:paraId="0E3268C2" w14:textId="77777777" w:rsidR="00634361" w:rsidRDefault="00425CB4" w:rsidP="009E7581">
      <w:pPr>
        <w:pStyle w:val="BT"/>
      </w:pPr>
      <w:r>
        <w:t xml:space="preserve">             </w:t>
      </w:r>
      <w:r w:rsidR="009E7581">
        <w:tab/>
      </w:r>
      <w:r>
        <w:tab/>
      </w:r>
      <w:r>
        <w:tab/>
      </w:r>
      <w:r w:rsidRPr="0033514B">
        <w:rPr>
          <w:color w:val="0000FF"/>
        </w:rPr>
        <w:t>if</w:t>
      </w:r>
      <w:r>
        <w:t xml:space="preserve"> ((info = fil.ReadLine()) != </w:t>
      </w:r>
      <w:r w:rsidRPr="0033514B">
        <w:rPr>
          <w:color w:val="0000FF"/>
        </w:rPr>
        <w:t>null</w:t>
      </w:r>
      <w:r>
        <w:t>)</w:t>
      </w:r>
    </w:p>
    <w:p w14:paraId="3EE986FC" w14:textId="77777777" w:rsidR="00634361" w:rsidRDefault="00425CB4" w:rsidP="009E7581">
      <w:pPr>
        <w:pStyle w:val="BT"/>
      </w:pPr>
      <w:r>
        <w:t xml:space="preserve">                    </w:t>
      </w:r>
      <w:r>
        <w:tab/>
      </w:r>
      <w:r>
        <w:tab/>
        <w:t>{</w:t>
      </w:r>
    </w:p>
    <w:p w14:paraId="1FEC4758" w14:textId="77777777" w:rsidR="00634361" w:rsidRDefault="00425CB4" w:rsidP="009E7581">
      <w:pPr>
        <w:pStyle w:val="BT"/>
      </w:pPr>
      <w:r>
        <w:t xml:space="preserve">                    </w:t>
      </w:r>
      <w:r>
        <w:tab/>
      </w:r>
      <w:r>
        <w:tab/>
      </w:r>
      <w:r>
        <w:tab/>
        <w:t>recordData = info.Split('|');</w:t>
      </w:r>
    </w:p>
    <w:p w14:paraId="4679AD9F" w14:textId="77777777" w:rsidR="00634361" w:rsidRDefault="00425CB4" w:rsidP="009E7581">
      <w:pPr>
        <w:pStyle w:val="BT"/>
      </w:pPr>
      <w:r>
        <w:t xml:space="preserve">                        </w:t>
      </w:r>
      <w:r>
        <w:tab/>
      </w:r>
      <w:r>
        <w:tab/>
      </w:r>
      <w:r>
        <w:tab/>
      </w:r>
      <w:r w:rsidRPr="0033514B">
        <w:rPr>
          <w:color w:val="0000FF"/>
        </w:rPr>
        <w:t>for</w:t>
      </w:r>
      <w:r>
        <w:t>(</w:t>
      </w:r>
      <w:r w:rsidRPr="0033514B">
        <w:rPr>
          <w:color w:val="0000FF"/>
        </w:rPr>
        <w:t>int</w:t>
      </w:r>
      <w:r>
        <w:t xml:space="preserve"> rows = 0; rows &lt; recordData.Length - 1;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rows+=10)</w:t>
      </w:r>
    </w:p>
    <w:p w14:paraId="45067E82" w14:textId="77777777" w:rsidR="00634361" w:rsidRDefault="00425CB4" w:rsidP="009E7581">
      <w:pPr>
        <w:pStyle w:val="BT"/>
      </w:pPr>
      <w:r>
        <w:t xml:space="preserve">                       </w:t>
      </w:r>
      <w:r>
        <w:tab/>
      </w:r>
      <w:r>
        <w:tab/>
      </w:r>
      <w:r>
        <w:tab/>
        <w:t>{</w:t>
      </w:r>
    </w:p>
    <w:p w14:paraId="25302196" w14:textId="77777777" w:rsidR="00634361" w:rsidRDefault="00425CB4" w:rsidP="009E7581">
      <w:pPr>
        <w:pStyle w:val="BT"/>
      </w:pPr>
      <w:r>
        <w:tab/>
      </w:r>
      <w:r>
        <w:tab/>
      </w:r>
      <w:r>
        <w:tab/>
      </w:r>
      <w:r>
        <w:tab/>
        <w:t xml:space="preserve">        </w:t>
      </w:r>
      <w:r w:rsidRPr="0033514B">
        <w:rPr>
          <w:color w:val="0000FF"/>
        </w:rPr>
        <w:t>for</w:t>
      </w:r>
      <w:r>
        <w:t xml:space="preserve">( </w:t>
      </w:r>
      <w:r w:rsidRPr="0033514B">
        <w:rPr>
          <w:color w:val="0000FF"/>
        </w:rPr>
        <w:t>int</w:t>
      </w:r>
      <w:r>
        <w:t xml:space="preserve"> i = rows + 0; i &lt; rows + 10; i++)</w:t>
      </w:r>
    </w:p>
    <w:p w14:paraId="42854199" w14:textId="77777777" w:rsidR="00634361" w:rsidRDefault="00425CB4" w:rsidP="009E7581">
      <w:pPr>
        <w:pStyle w:val="BT"/>
      </w:pPr>
      <w:r>
        <w:t xml:space="preserve">                                </w:t>
      </w:r>
      <w:r>
        <w:tab/>
      </w:r>
      <w:r>
        <w:tab/>
      </w:r>
      <w:r>
        <w:tab/>
        <w:t>Console.Write(recordData[i]);</w:t>
      </w:r>
    </w:p>
    <w:p w14:paraId="0D3256B6" w14:textId="77777777" w:rsidR="00634361" w:rsidRDefault="00425CB4" w:rsidP="009E7581">
      <w:pPr>
        <w:pStyle w:val="BT"/>
      </w:pPr>
      <w:r>
        <w:t xml:space="preserve">                            </w:t>
      </w:r>
      <w:r>
        <w:tab/>
      </w:r>
      <w:r>
        <w:tab/>
        <w:t xml:space="preserve">        Console.WriteLine();</w:t>
      </w:r>
    </w:p>
    <w:p w14:paraId="5F354C92" w14:textId="77777777" w:rsidR="00634361" w:rsidRDefault="00425CB4" w:rsidP="009E7581">
      <w:pPr>
        <w:pStyle w:val="BT"/>
      </w:pPr>
      <w:r>
        <w:t xml:space="preserve">                        </w:t>
      </w:r>
      <w:r>
        <w:tab/>
      </w:r>
      <w:r>
        <w:tab/>
      </w:r>
      <w:r>
        <w:tab/>
        <w:t>}</w:t>
      </w:r>
    </w:p>
    <w:p w14:paraId="1AC76FAF" w14:textId="77777777" w:rsidR="00634361" w:rsidRDefault="00425CB4" w:rsidP="009E7581">
      <w:pPr>
        <w:pStyle w:val="BT"/>
      </w:pPr>
      <w:r>
        <w:t xml:space="preserve">                   </w:t>
      </w:r>
      <w:r>
        <w:tab/>
      </w:r>
      <w:r>
        <w:tab/>
        <w:t>}</w:t>
      </w:r>
    </w:p>
    <w:p w14:paraId="70143C9A" w14:textId="77777777" w:rsidR="00634361" w:rsidRDefault="00425CB4" w:rsidP="009E7581">
      <w:pPr>
        <w:pStyle w:val="BT"/>
      </w:pPr>
      <w:r>
        <w:t xml:space="preserve">        </w:t>
      </w:r>
      <w:r>
        <w:tab/>
      </w:r>
      <w:r>
        <w:tab/>
        <w:t>}</w:t>
      </w:r>
    </w:p>
    <w:p w14:paraId="5365CA58" w14:textId="77777777" w:rsidR="00634361" w:rsidRDefault="00425CB4" w:rsidP="009E7581">
      <w:pPr>
        <w:pStyle w:val="BT"/>
      </w:pPr>
      <w:r>
        <w:t xml:space="preserve">            }</w:t>
      </w:r>
    </w:p>
    <w:p w14:paraId="0310691D" w14:textId="77777777" w:rsidR="00634361" w:rsidRDefault="00425CB4" w:rsidP="009E7581">
      <w:pPr>
        <w:pStyle w:val="BT"/>
      </w:pPr>
      <w:r>
        <w:t xml:space="preserve">            </w:t>
      </w:r>
      <w:r w:rsidRPr="0033514B">
        <w:rPr>
          <w:color w:val="0000FF"/>
        </w:rPr>
        <w:t>catch</w:t>
      </w:r>
      <w:r>
        <w:t xml:space="preserve"> (System.IO.IOException exc)</w:t>
      </w:r>
    </w:p>
    <w:p w14:paraId="279D3A87" w14:textId="77777777" w:rsidR="00634361" w:rsidRDefault="00425CB4" w:rsidP="009E7581">
      <w:pPr>
        <w:pStyle w:val="BT"/>
      </w:pPr>
      <w:r>
        <w:lastRenderedPageBreak/>
        <w:tab/>
        <w:t>{</w:t>
      </w:r>
    </w:p>
    <w:p w14:paraId="55DB2157" w14:textId="77777777" w:rsidR="00634361" w:rsidRDefault="00425CB4" w:rsidP="009E7581">
      <w:pPr>
        <w:pStyle w:val="BT"/>
      </w:pPr>
      <w:r>
        <w:t xml:space="preserve">             </w:t>
      </w:r>
      <w:r>
        <w:tab/>
      </w:r>
      <w:r w:rsidR="009E7581">
        <w:tab/>
      </w:r>
      <w:r>
        <w:t xml:space="preserve"> Console.WriteLine("I O Problem" + exc.Message);</w:t>
      </w:r>
    </w:p>
    <w:p w14:paraId="529ADE58" w14:textId="77777777" w:rsidR="00634361" w:rsidRDefault="009E7581" w:rsidP="009E7581">
      <w:pPr>
        <w:pStyle w:val="BT"/>
      </w:pPr>
      <w:r>
        <w:tab/>
      </w:r>
      <w:r w:rsidR="00425CB4">
        <w:t>}</w:t>
      </w:r>
    </w:p>
    <w:p w14:paraId="1A50CAB6" w14:textId="77777777" w:rsidR="00634361" w:rsidRDefault="00425CB4" w:rsidP="009E7581">
      <w:pPr>
        <w:pStyle w:val="BT"/>
      </w:pPr>
      <w:r>
        <w:tab/>
      </w:r>
      <w:r w:rsidRPr="0033514B">
        <w:rPr>
          <w:color w:val="0000FF"/>
        </w:rPr>
        <w:t>catch</w:t>
      </w:r>
      <w:r>
        <w:t xml:space="preserve"> (System.Exception exc)</w:t>
      </w:r>
    </w:p>
    <w:p w14:paraId="287D5B72" w14:textId="77777777" w:rsidR="00634361" w:rsidRDefault="00425CB4" w:rsidP="009E7581">
      <w:pPr>
        <w:pStyle w:val="BT"/>
      </w:pPr>
      <w:r>
        <w:tab/>
        <w:t>{</w:t>
      </w:r>
    </w:p>
    <w:p w14:paraId="6C29E826" w14:textId="77777777" w:rsidR="00634361" w:rsidRDefault="00425CB4" w:rsidP="009E7581">
      <w:pPr>
        <w:pStyle w:val="BT"/>
      </w:pPr>
      <w:r>
        <w:tab/>
      </w:r>
      <w:r>
        <w:tab/>
        <w:t>Console.WriteLine(exc.Message);</w:t>
      </w:r>
    </w:p>
    <w:p w14:paraId="1EBBDB70" w14:textId="77777777" w:rsidR="00634361" w:rsidRDefault="00425CB4" w:rsidP="009E7581">
      <w:pPr>
        <w:pStyle w:val="BT"/>
      </w:pPr>
      <w:r>
        <w:tab/>
        <w:t>}</w:t>
      </w:r>
    </w:p>
    <w:p w14:paraId="27DE253D" w14:textId="77777777" w:rsidR="00634361" w:rsidRDefault="00425CB4" w:rsidP="009E7581">
      <w:pPr>
        <w:pStyle w:val="BT"/>
      </w:pPr>
      <w:r>
        <w:t xml:space="preserve">     }</w:t>
      </w:r>
    </w:p>
    <w:p w14:paraId="1F7744CE" w14:textId="1DA5EEBF" w:rsidR="00425CB4" w:rsidRDefault="00425CB4" w:rsidP="009E7581">
      <w:pPr>
        <w:pStyle w:val="BT"/>
      </w:pPr>
      <w:r>
        <w:t>25.</w:t>
      </w:r>
      <w:r w:rsidR="00097D37">
        <w:t xml:space="preserve"> </w:t>
      </w:r>
      <w:r w:rsidR="00097D37">
        <w:tab/>
      </w:r>
      <w:r>
        <w:t>The files created are using the StreamWriter class are text files and thus are readable. Binary files are readable by the compu</w:t>
      </w:r>
      <w:r w:rsidR="00AC2714">
        <w:t>ter, but not by humans. You can</w:t>
      </w:r>
      <w:r>
        <w:t xml:space="preserve">not simply open and read the contents of a binary file using Notepad. A program is needed to interpret the contents of the file. BinaryReader and BinaryWriter classes offer streaming functionality that's oriented towards particular data types. Instead of using simple ReadLine( ) methods, you use methods like ReadChar( ), ReadDouble( ), ReadBoolean( ), ReadDecimal( ), ReadInt32( ) and ReadString( ). </w:t>
      </w:r>
    </w:p>
    <w:sectPr w:rsidR="00425CB4" w:rsidSect="006343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9B905" w14:textId="77777777" w:rsidR="00FF25D0" w:rsidRDefault="00FF25D0">
      <w:r>
        <w:separator/>
      </w:r>
    </w:p>
  </w:endnote>
  <w:endnote w:type="continuationSeparator" w:id="0">
    <w:p w14:paraId="7C33DADA" w14:textId="77777777" w:rsidR="00FF25D0" w:rsidRDefault="00FF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E2BD" w14:textId="77777777" w:rsidR="000357EE" w:rsidRDefault="000357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DC8FA" w14:textId="057D8D3F" w:rsidR="00634361" w:rsidRDefault="00F6178A">
    <w:pPr>
      <w:pStyle w:val="Footer"/>
    </w:pPr>
    <w:r w:rsidRPr="00F6178A">
      <w:rPr>
        <w:rStyle w:val="PageNumber"/>
      </w:rPr>
      <w:t xml:space="preserve">Doyle: C#, </w:t>
    </w:r>
    <w:r w:rsidR="000357EE">
      <w:rPr>
        <w:rStyle w:val="PageNumber"/>
      </w:rPr>
      <w:t>5</w:t>
    </w:r>
    <w:r w:rsidRPr="00F6178A">
      <w:rPr>
        <w:rStyle w:val="PageNumber"/>
      </w:rPr>
      <w:t>th edition</w:t>
    </w:r>
    <w:r w:rsidR="000357EE">
      <w:rPr>
        <w:rStyle w:val="PageNumber"/>
      </w:rPr>
      <w:tab/>
    </w:r>
    <w:r w:rsidR="00425CB4">
      <w:rPr>
        <w:rStyle w:val="PageNumber"/>
      </w:rPr>
      <w:tab/>
      <w:t xml:space="preserve">   Page 1-</w:t>
    </w:r>
    <w:r w:rsidR="00634361">
      <w:rPr>
        <w:rStyle w:val="PageNumber"/>
      </w:rPr>
      <w:fldChar w:fldCharType="begin"/>
    </w:r>
    <w:r w:rsidR="00425CB4">
      <w:rPr>
        <w:rStyle w:val="PageNumber"/>
      </w:rPr>
      <w:instrText xml:space="preserve"> PAGE </w:instrText>
    </w:r>
    <w:r w:rsidR="00634361">
      <w:rPr>
        <w:rStyle w:val="PageNumber"/>
      </w:rPr>
      <w:fldChar w:fldCharType="separate"/>
    </w:r>
    <w:r w:rsidR="00442014">
      <w:rPr>
        <w:rStyle w:val="PageNumber"/>
        <w:noProof/>
      </w:rPr>
      <w:t>1</w:t>
    </w:r>
    <w:r w:rsidR="00634361">
      <w:rPr>
        <w:rStyle w:val="PageNumber"/>
      </w:rPr>
      <w:fldChar w:fldCharType="end"/>
    </w:r>
  </w:p>
  <w:p w14:paraId="55D40579" w14:textId="77777777" w:rsidR="00634361" w:rsidRDefault="006343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DBC8C" w14:textId="77777777" w:rsidR="000357EE" w:rsidRDefault="000357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D745D" w14:textId="77777777" w:rsidR="00FF25D0" w:rsidRDefault="00FF25D0">
      <w:r>
        <w:separator/>
      </w:r>
    </w:p>
  </w:footnote>
  <w:footnote w:type="continuationSeparator" w:id="0">
    <w:p w14:paraId="747AABE4" w14:textId="77777777" w:rsidR="00FF25D0" w:rsidRDefault="00FF2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23C20" w14:textId="77777777" w:rsidR="000357EE" w:rsidRDefault="000357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361F1" w14:textId="77777777" w:rsidR="000357EE" w:rsidRDefault="000357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A597B" w14:textId="77777777" w:rsidR="000357EE" w:rsidRDefault="00035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bordersDoNotSurroundHeader/>
  <w:bordersDoNotSurroundFooter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F6"/>
    <w:rsid w:val="000357EE"/>
    <w:rsid w:val="00097D37"/>
    <w:rsid w:val="001B47E0"/>
    <w:rsid w:val="002B7AD2"/>
    <w:rsid w:val="0033514B"/>
    <w:rsid w:val="00353CCD"/>
    <w:rsid w:val="0040268C"/>
    <w:rsid w:val="00425CB4"/>
    <w:rsid w:val="00442014"/>
    <w:rsid w:val="005E7ED7"/>
    <w:rsid w:val="00620033"/>
    <w:rsid w:val="00634361"/>
    <w:rsid w:val="006678B1"/>
    <w:rsid w:val="007B4CEB"/>
    <w:rsid w:val="008026AD"/>
    <w:rsid w:val="00994014"/>
    <w:rsid w:val="009B5BBB"/>
    <w:rsid w:val="009E7581"/>
    <w:rsid w:val="00AC2714"/>
    <w:rsid w:val="00B13B40"/>
    <w:rsid w:val="00D35087"/>
    <w:rsid w:val="00D84BBF"/>
    <w:rsid w:val="00E42D52"/>
    <w:rsid w:val="00EA2128"/>
    <w:rsid w:val="00F05742"/>
    <w:rsid w:val="00F52BF6"/>
    <w:rsid w:val="00F6178A"/>
    <w:rsid w:val="00FE0E68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7E2BC5"/>
  <w15:docId w15:val="{E1CF711C-B350-4BF5-AA03-0BC0556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36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63436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63436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634361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634361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634361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634361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634361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9E7581"/>
    <w:pPr>
      <w:keepLines/>
      <w:tabs>
        <w:tab w:val="right" w:pos="3634"/>
        <w:tab w:val="left" w:pos="3874"/>
      </w:tabs>
      <w:spacing w:before="80" w:line="480" w:lineRule="auto"/>
      <w:ind w:left="1440" w:hanging="180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634361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63436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rsid w:val="00634361"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634361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634361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634361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9E7581"/>
    <w:pPr>
      <w:keepLines/>
      <w:spacing w:before="110" w:line="480" w:lineRule="auto"/>
      <w:ind w:left="720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character" w:customStyle="1" w:styleId="CodeChar">
    <w:name w:val="Code Char"/>
    <w:basedOn w:val="DefaultParagraphFont"/>
    <w:rsid w:val="00634361"/>
    <w:rPr>
      <w:rFonts w:ascii="Courier" w:hAnsi="Courier"/>
      <w:sz w:val="19"/>
      <w:szCs w:val="19"/>
      <w:lang w:val="en-US" w:eastAsia="en-US" w:bidi="ar-SA"/>
    </w:rPr>
  </w:style>
  <w:style w:type="paragraph" w:customStyle="1" w:styleId="ObjHead">
    <w:name w:val="Obj Head"/>
    <w:basedOn w:val="Normal"/>
    <w:next w:val="Obj"/>
    <w:autoRedefine/>
    <w:rsid w:val="00634361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634361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634361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634361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634361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634361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634361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634361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63436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634361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634361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634361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634361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634361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634361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634361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634361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634361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634361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634361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63436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63436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634361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634361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634361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634361"/>
    <w:rPr>
      <w:color w:val="0000FF"/>
    </w:rPr>
  </w:style>
  <w:style w:type="character" w:customStyle="1" w:styleId="CodeGreen">
    <w:name w:val="Code Green"/>
    <w:basedOn w:val="CodeBlue"/>
    <w:rsid w:val="00634361"/>
    <w:rPr>
      <w:color w:val="339966"/>
    </w:rPr>
  </w:style>
  <w:style w:type="character" w:styleId="CommentReference">
    <w:name w:val="annotation reference"/>
    <w:basedOn w:val="DefaultParagraphFont"/>
    <w:semiHidden/>
    <w:rsid w:val="006343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34361"/>
    <w:rPr>
      <w:sz w:val="20"/>
    </w:rPr>
  </w:style>
  <w:style w:type="paragraph" w:styleId="BalloonText">
    <w:name w:val="Balloon Text"/>
    <w:basedOn w:val="Normal"/>
    <w:semiHidden/>
    <w:rsid w:val="00634361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634361"/>
    <w:rPr>
      <w:sz w:val="22"/>
      <w:lang w:val="en-US" w:eastAsia="en-US" w:bidi="ar-SA"/>
    </w:rPr>
  </w:style>
  <w:style w:type="character" w:customStyle="1" w:styleId="CodeCharCharChar">
    <w:name w:val="Code Char Char Char"/>
    <w:basedOn w:val="DefaultParagraphFont"/>
    <w:rsid w:val="00634361"/>
    <w:rPr>
      <w:rFonts w:ascii="Courier" w:hAnsi="Courier"/>
      <w:sz w:val="19"/>
      <w:lang w:val="en-US" w:eastAsia="en-US" w:bidi="ar-SA"/>
    </w:rPr>
  </w:style>
  <w:style w:type="paragraph" w:customStyle="1" w:styleId="CodeCharChar">
    <w:name w:val="Code Char Char"/>
    <w:basedOn w:val="Normal"/>
    <w:link w:val="CodeCharCharChar2"/>
    <w:autoRedefine/>
    <w:rsid w:val="0063436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2">
    <w:name w:val="Code Char Char Char2"/>
    <w:basedOn w:val="DefaultParagraphFont"/>
    <w:link w:val="CodeCharChar"/>
    <w:rsid w:val="00634361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6343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4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4361"/>
  </w:style>
  <w:style w:type="character" w:customStyle="1" w:styleId="EOCNLChar">
    <w:name w:val="EOC NL Char"/>
    <w:basedOn w:val="DefaultParagraphFont"/>
    <w:link w:val="EOCNL"/>
    <w:rsid w:val="009E7581"/>
    <w:rPr>
      <w:rFonts w:ascii="Times New Roman" w:hAnsi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03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20033"/>
  </w:style>
  <w:style w:type="character" w:customStyle="1" w:styleId="CommentSubjectChar">
    <w:name w:val="Comment Subject Char"/>
    <w:basedOn w:val="CommentTextChar"/>
    <w:link w:val="CommentSubject"/>
    <w:semiHidden/>
    <w:rsid w:val="00620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1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Doyle, Barbara</cp:lastModifiedBy>
  <cp:revision>2</cp:revision>
  <cp:lastPrinted>2002-12-05T19:38:00Z</cp:lastPrinted>
  <dcterms:created xsi:type="dcterms:W3CDTF">2015-04-15T03:26:00Z</dcterms:created>
  <dcterms:modified xsi:type="dcterms:W3CDTF">2015-04-15T03:26:00Z</dcterms:modified>
</cp:coreProperties>
</file>