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9DE6" w14:textId="77777777" w:rsidR="00D17FC5" w:rsidRPr="003C2559" w:rsidRDefault="00E12E3A" w:rsidP="00462BC7">
      <w:pPr>
        <w:pStyle w:val="EOCNL"/>
        <w:ind w:left="2250" w:hanging="810"/>
        <w:jc w:val="center"/>
        <w:rPr>
          <w:rStyle w:val="PageNumber"/>
          <w:color w:val="000000" w:themeColor="text1"/>
          <w:u w:val="single"/>
        </w:rPr>
      </w:pPr>
      <w:r w:rsidRPr="003C2559">
        <w:rPr>
          <w:rStyle w:val="PageNumber"/>
          <w:color w:val="000000" w:themeColor="text1"/>
          <w:u w:val="single"/>
        </w:rPr>
        <w:t>C# Programming: From Problem Analysis to Program Design</w:t>
      </w:r>
    </w:p>
    <w:p w14:paraId="246B2AAB" w14:textId="77777777" w:rsidR="008179B5" w:rsidRPr="003C2559" w:rsidRDefault="00E12E3A" w:rsidP="00462BC7">
      <w:pPr>
        <w:pStyle w:val="EOCNL"/>
        <w:ind w:left="2250" w:hanging="810"/>
        <w:jc w:val="center"/>
        <w:rPr>
          <w:color w:val="000000" w:themeColor="text1"/>
        </w:rPr>
      </w:pPr>
      <w:r w:rsidRPr="003C2559">
        <w:rPr>
          <w:color w:val="000000" w:themeColor="text1"/>
        </w:rPr>
        <w:t>Chapter 7</w:t>
      </w:r>
    </w:p>
    <w:p w14:paraId="3E5098BF" w14:textId="77777777" w:rsidR="00D17FC5" w:rsidRPr="003C2559" w:rsidRDefault="00D17FC5" w:rsidP="003C2559">
      <w:pPr>
        <w:pStyle w:val="BT"/>
      </w:pPr>
      <w:r w:rsidRPr="003C2559">
        <w:t>a.</w:t>
      </w:r>
      <w:r w:rsidRPr="003C2559">
        <w:tab/>
        <w:t>all have the same type.</w:t>
      </w:r>
    </w:p>
    <w:p w14:paraId="35009AD3" w14:textId="77777777" w:rsidR="008179B5" w:rsidRPr="003C2559" w:rsidRDefault="00E12E3A" w:rsidP="003C2559">
      <w:pPr>
        <w:pStyle w:val="BT"/>
      </w:pPr>
      <w:r w:rsidRPr="003C2559">
        <w:t>d.</w:t>
      </w:r>
      <w:r w:rsidRPr="003C2559">
        <w:tab/>
        <w:t>integer</w:t>
      </w:r>
    </w:p>
    <w:p w14:paraId="73405668" w14:textId="77777777" w:rsidR="00D17FC5" w:rsidRPr="003C2559" w:rsidRDefault="00E12E3A" w:rsidP="003C2559">
      <w:pPr>
        <w:pStyle w:val="BT"/>
      </w:pPr>
      <w:r w:rsidRPr="003C2559">
        <w:t>d.</w:t>
      </w:r>
      <w:r w:rsidRPr="003C2559">
        <w:tab/>
      </w:r>
      <w:r w:rsidRPr="003C2559">
        <w:rPr>
          <w:rStyle w:val="CodeBlue"/>
          <w:color w:val="000000" w:themeColor="text1"/>
        </w:rPr>
        <w:t>int</w:t>
      </w:r>
      <w:r w:rsidRPr="003C2559">
        <w:t xml:space="preserve"> [ ] temp = </w:t>
      </w:r>
      <w:r w:rsidRPr="003C2559">
        <w:rPr>
          <w:rStyle w:val="CodeBlue"/>
          <w:color w:val="000000" w:themeColor="text1"/>
        </w:rPr>
        <w:t>new</w:t>
      </w:r>
      <w:r w:rsidRPr="003C2559">
        <w:t xml:space="preserve"> </w:t>
      </w:r>
      <w:r w:rsidR="00EB4DEB" w:rsidRPr="003C2559">
        <w:t>int</w:t>
      </w:r>
      <w:r w:rsidRPr="003C2559">
        <w:t xml:space="preserve"> [7];</w:t>
      </w:r>
    </w:p>
    <w:p w14:paraId="063FD81C" w14:textId="77777777" w:rsidR="00D17FC5" w:rsidRPr="003C2559" w:rsidRDefault="00E12E3A" w:rsidP="003C2559">
      <w:pPr>
        <w:pStyle w:val="BT"/>
      </w:pPr>
      <w:r w:rsidRPr="003C2559">
        <w:t>b.</w:t>
      </w:r>
      <w:r w:rsidRPr="003C2559">
        <w:tab/>
      </w:r>
      <w:r w:rsidRPr="003C2559">
        <w:rPr>
          <w:rStyle w:val="CodeBlue"/>
          <w:color w:val="000000" w:themeColor="text1"/>
        </w:rPr>
        <w:t>for</w:t>
      </w:r>
      <w:r w:rsidRPr="003C2559">
        <w:t>(x = 0; x &lt; 4; ++x) num [x] = 100;</w:t>
      </w:r>
    </w:p>
    <w:p w14:paraId="5A525541" w14:textId="77777777" w:rsidR="008179B5" w:rsidRPr="003C2559" w:rsidRDefault="00D17FC5" w:rsidP="003C2559">
      <w:pPr>
        <w:pStyle w:val="BT"/>
      </w:pPr>
      <w:r w:rsidRPr="003C2559">
        <w:t>b.</w:t>
      </w:r>
      <w:r w:rsidRPr="003C2559">
        <w:tab/>
      </w:r>
      <w:r w:rsidR="00E12E3A" w:rsidRPr="003C2559">
        <w:t>specifies the size of the array as five</w:t>
      </w:r>
    </w:p>
    <w:p w14:paraId="239D8977" w14:textId="77777777" w:rsidR="008179B5" w:rsidRPr="003C2559" w:rsidRDefault="00E12E3A" w:rsidP="003C2559">
      <w:pPr>
        <w:pStyle w:val="BT"/>
      </w:pPr>
      <w:r w:rsidRPr="003C2559">
        <w:t>a.</w:t>
      </w:r>
      <w:r w:rsidRPr="003C2559">
        <w:tab/>
        <w:t xml:space="preserve">index of the largest of the first num elements of array anArray </w:t>
      </w:r>
    </w:p>
    <w:p w14:paraId="6DAF4E74" w14:textId="77777777" w:rsidR="008179B5" w:rsidRPr="003C2559" w:rsidRDefault="00E12E3A" w:rsidP="003C2559">
      <w:pPr>
        <w:pStyle w:val="BT"/>
      </w:pPr>
      <w:r w:rsidRPr="003C2559">
        <w:t>b.</w:t>
      </w:r>
      <w:r w:rsidRPr="003C2559">
        <w:tab/>
        <w:t>counts the numbe</w:t>
      </w:r>
      <w:r w:rsidR="00D17FC5" w:rsidRPr="003C2559">
        <w:t>r of elements of array anArray l</w:t>
      </w:r>
      <w:r w:rsidRPr="003C2559">
        <w:t>ess than its initial element</w:t>
      </w:r>
    </w:p>
    <w:p w14:paraId="7961A921" w14:textId="77777777" w:rsidR="008179B5" w:rsidRPr="003C2559" w:rsidRDefault="00EB4DEB" w:rsidP="003C2559">
      <w:pPr>
        <w:pStyle w:val="BT"/>
      </w:pPr>
      <w:r w:rsidRPr="003C2559">
        <w:t>c</w:t>
      </w:r>
      <w:r w:rsidR="00E12E3A" w:rsidRPr="003C2559">
        <w:t>.</w:t>
      </w:r>
      <w:r w:rsidR="00E12E3A" w:rsidRPr="003C2559">
        <w:tab/>
      </w:r>
      <w:r w:rsidRPr="003C2559">
        <w:t>b</w:t>
      </w:r>
    </w:p>
    <w:p w14:paraId="32A253E5" w14:textId="77777777" w:rsidR="008179B5" w:rsidRPr="003C2559" w:rsidRDefault="00E12E3A" w:rsidP="003C2559">
      <w:pPr>
        <w:pStyle w:val="BT"/>
      </w:pPr>
      <w:r w:rsidRPr="003C2559">
        <w:t>e.</w:t>
      </w:r>
      <w:r w:rsidRPr="003C2559">
        <w:tab/>
        <w:t xml:space="preserve">none of the above </w:t>
      </w:r>
    </w:p>
    <w:p w14:paraId="18794A3E" w14:textId="77777777" w:rsidR="008179B5" w:rsidRPr="003C2559" w:rsidRDefault="00E12E3A" w:rsidP="003C2559">
      <w:pPr>
        <w:pStyle w:val="BT"/>
      </w:pPr>
      <w:r w:rsidRPr="003C2559">
        <w:t>b.</w:t>
      </w:r>
      <w:r w:rsidRPr="003C2559">
        <w:tab/>
        <w:t>x[4] += 42;</w:t>
      </w:r>
    </w:p>
    <w:p w14:paraId="0021DC08" w14:textId="77777777" w:rsidR="008179B5" w:rsidRPr="003C2559" w:rsidRDefault="00EB4DEB" w:rsidP="003C2559">
      <w:pPr>
        <w:pStyle w:val="BT"/>
      </w:pPr>
      <w:r w:rsidRPr="003C2559">
        <w:t>b</w:t>
      </w:r>
      <w:r w:rsidR="00E12E3A" w:rsidRPr="003C2559">
        <w:t>.</w:t>
      </w:r>
      <w:r w:rsidR="00E12E3A" w:rsidRPr="003C2559">
        <w:tab/>
      </w:r>
      <w:r w:rsidRPr="003C2559">
        <w:t>3</w:t>
      </w:r>
    </w:p>
    <w:p w14:paraId="2E02D887" w14:textId="77777777" w:rsidR="008179B5" w:rsidRPr="003C2559" w:rsidRDefault="00E12E3A" w:rsidP="003C2559">
      <w:pPr>
        <w:pStyle w:val="BT"/>
      </w:pPr>
      <w:r w:rsidRPr="003C2559">
        <w:t>d.</w:t>
      </w:r>
      <w:r w:rsidRPr="003C2559">
        <w:tab/>
        <w:t>0  2  4  6  8</w:t>
      </w:r>
    </w:p>
    <w:p w14:paraId="3E3980AC" w14:textId="77777777" w:rsidR="008179B5" w:rsidRPr="003C2559" w:rsidRDefault="00E12E3A" w:rsidP="003C2559">
      <w:pPr>
        <w:pStyle w:val="BT"/>
      </w:pPr>
      <w:r w:rsidRPr="003C2559">
        <w:t>d.</w:t>
      </w:r>
      <w:r w:rsidRPr="003C2559">
        <w:tab/>
        <w:t>anArray [2] *= 2;</w:t>
      </w:r>
    </w:p>
    <w:p w14:paraId="3F0A0F3D" w14:textId="77777777" w:rsidR="008179B5" w:rsidRPr="003C2559" w:rsidRDefault="00E12E3A" w:rsidP="003C2559">
      <w:pPr>
        <w:pStyle w:val="BT"/>
      </w:pPr>
      <w:r w:rsidRPr="003C2559">
        <w:t xml:space="preserve"> </w:t>
      </w:r>
      <w:r w:rsidR="001B797D" w:rsidRPr="003C2559">
        <w:t>a</w:t>
      </w:r>
      <w:r w:rsidRPr="003C2559">
        <w:t>.</w:t>
      </w:r>
      <w:r w:rsidRPr="003C2559">
        <w:tab/>
        <w:t>replace the 800 amount with 810.</w:t>
      </w:r>
      <w:r w:rsidRPr="003C2559">
        <w:tab/>
        <w:t xml:space="preserve"> </w:t>
      </w:r>
    </w:p>
    <w:p w14:paraId="7FF77F4F" w14:textId="77777777" w:rsidR="008179B5" w:rsidRPr="003C2559" w:rsidRDefault="00E12E3A" w:rsidP="003C2559">
      <w:pPr>
        <w:pStyle w:val="BT"/>
      </w:pPr>
      <w:r w:rsidRPr="003C2559">
        <w:t>c.</w:t>
      </w:r>
      <w:r w:rsidRPr="003C2559">
        <w:tab/>
        <w:t>replace the 600 with 200.</w:t>
      </w:r>
    </w:p>
    <w:p w14:paraId="54DBE5F8" w14:textId="77777777" w:rsidR="008179B5" w:rsidRPr="003C2559" w:rsidRDefault="004A22A5" w:rsidP="003C2559">
      <w:pPr>
        <w:pStyle w:val="BT"/>
      </w:pPr>
      <w:r w:rsidRPr="003C2559">
        <w:t>b</w:t>
      </w:r>
      <w:r w:rsidR="00E12E3A" w:rsidRPr="003C2559">
        <w:t>.</w:t>
      </w:r>
      <w:r w:rsidR="00E12E3A" w:rsidRPr="003C2559">
        <w:tab/>
      </w:r>
      <w:r w:rsidRPr="003C2559">
        <w:t>display 600</w:t>
      </w:r>
    </w:p>
    <w:p w14:paraId="13124712" w14:textId="77777777" w:rsidR="008179B5" w:rsidRPr="003C2559" w:rsidRDefault="00E12E3A" w:rsidP="003C2559">
      <w:pPr>
        <w:pStyle w:val="BT"/>
      </w:pPr>
      <w:r w:rsidRPr="003C2559">
        <w:lastRenderedPageBreak/>
        <w:t>c.</w:t>
      </w:r>
      <w:r w:rsidRPr="003C2559">
        <w:tab/>
        <w:t>a copy of the value in the element.</w:t>
      </w:r>
    </w:p>
    <w:p w14:paraId="3F3D2733" w14:textId="77777777" w:rsidR="008179B5" w:rsidRPr="003C2559" w:rsidRDefault="00E12E3A" w:rsidP="003C2559">
      <w:pPr>
        <w:pStyle w:val="BT"/>
      </w:pPr>
      <w:r w:rsidRPr="003C2559">
        <w:t>b.</w:t>
      </w:r>
      <w:r w:rsidRPr="003C2559">
        <w:tab/>
        <w:t>the address of the array.</w:t>
      </w:r>
    </w:p>
    <w:p w14:paraId="6203CD56" w14:textId="24F214FC" w:rsidR="004A22A5" w:rsidRPr="003C2559" w:rsidRDefault="00E12E3A" w:rsidP="003C2559">
      <w:pPr>
        <w:pStyle w:val="BT"/>
      </w:pPr>
      <w:r w:rsidRPr="003C2559">
        <w:t>a.</w:t>
      </w:r>
      <w:r w:rsidRPr="003C2559">
        <w:tab/>
        <w:t xml:space="preserve"> </w:t>
      </w:r>
      <w:bookmarkStart w:id="0" w:name="_GoBack"/>
      <w:bookmarkEnd w:id="0"/>
      <w:r w:rsidR="001B797D" w:rsidRPr="003C2559">
        <w:t>Write(result(anArray, 3</w:t>
      </w:r>
      <w:r w:rsidR="004A22A5" w:rsidRPr="003C2559">
        <w:t>));</w:t>
      </w:r>
    </w:p>
    <w:p w14:paraId="7E33B99F" w14:textId="77777777" w:rsidR="008179B5" w:rsidRPr="003C2559" w:rsidRDefault="00E12E3A" w:rsidP="003C2559">
      <w:pPr>
        <w:pStyle w:val="BT"/>
      </w:pPr>
      <w:r w:rsidRPr="003C2559">
        <w:t>e.</w:t>
      </w:r>
      <w:r w:rsidRPr="003C2559">
        <w:tab/>
        <w:t xml:space="preserve">all are correct </w:t>
      </w:r>
    </w:p>
    <w:p w14:paraId="216508F7" w14:textId="77777777" w:rsidR="008179B5" w:rsidRPr="003C2559" w:rsidRDefault="00E12E3A" w:rsidP="003C2559">
      <w:pPr>
        <w:pStyle w:val="BT"/>
      </w:pPr>
      <w:r w:rsidRPr="003C2559">
        <w:t>a.</w:t>
      </w:r>
      <w:r w:rsidRPr="003C2559">
        <w:tab/>
        <w:t>5</w:t>
      </w:r>
    </w:p>
    <w:p w14:paraId="3C15BD7A" w14:textId="77777777" w:rsidR="008179B5" w:rsidRPr="003C2559" w:rsidRDefault="00E12E3A" w:rsidP="003C2559">
      <w:pPr>
        <w:pStyle w:val="BT"/>
        <w:numPr>
          <w:ilvl w:val="0"/>
          <w:numId w:val="0"/>
        </w:numPr>
        <w:ind w:left="2250"/>
      </w:pPr>
      <w:r w:rsidRPr="003C2559">
        <w:t>b.</w:t>
      </w:r>
      <w:r w:rsidRPr="003C2559">
        <w:tab/>
        <w:t>67</w:t>
      </w:r>
    </w:p>
    <w:p w14:paraId="2912D1AE" w14:textId="77777777" w:rsidR="008179B5" w:rsidRPr="003C2559" w:rsidRDefault="00E12E3A" w:rsidP="003C2559">
      <w:pPr>
        <w:pStyle w:val="BT"/>
        <w:numPr>
          <w:ilvl w:val="0"/>
          <w:numId w:val="0"/>
        </w:numPr>
        <w:ind w:left="2250"/>
      </w:pPr>
      <w:r w:rsidRPr="003C2559">
        <w:t>c.</w:t>
      </w:r>
      <w:r w:rsidRPr="003C2559">
        <w:tab/>
        <w:t>89</w:t>
      </w:r>
    </w:p>
    <w:p w14:paraId="5202CA50" w14:textId="77777777" w:rsidR="008179B5" w:rsidRPr="003C2559" w:rsidRDefault="00E12E3A" w:rsidP="003C2559">
      <w:pPr>
        <w:pStyle w:val="BT"/>
        <w:numPr>
          <w:ilvl w:val="0"/>
          <w:numId w:val="0"/>
        </w:numPr>
        <w:ind w:left="2250"/>
      </w:pPr>
      <w:r w:rsidRPr="003C2559">
        <w:t>d.</w:t>
      </w:r>
      <w:r w:rsidRPr="003C2559">
        <w:tab/>
        <w:t>3026</w:t>
      </w:r>
    </w:p>
    <w:p w14:paraId="5018518D" w14:textId="77777777" w:rsidR="008179B5" w:rsidRPr="003C2559" w:rsidRDefault="00E12E3A" w:rsidP="003C2559">
      <w:pPr>
        <w:pStyle w:val="BT"/>
        <w:numPr>
          <w:ilvl w:val="0"/>
          <w:numId w:val="0"/>
        </w:numPr>
        <w:ind w:left="2250"/>
      </w:pPr>
      <w:r w:rsidRPr="003C2559">
        <w:t>e.</w:t>
      </w:r>
      <w:r w:rsidRPr="003C2559">
        <w:tab/>
      </w:r>
      <w:r w:rsidR="00C479D9" w:rsidRPr="003C2559">
        <w:t>155</w:t>
      </w:r>
    </w:p>
    <w:p w14:paraId="4A92E2D2" w14:textId="2C107288" w:rsidR="008179B5" w:rsidRPr="003C2559" w:rsidRDefault="00E12E3A" w:rsidP="003C2559">
      <w:pPr>
        <w:pStyle w:val="BT"/>
      </w:pPr>
      <w:r w:rsidRPr="003C2559">
        <w:t>foreach(int ar in bArray)</w:t>
      </w:r>
    </w:p>
    <w:p w14:paraId="00147CB1" w14:textId="0C52BB97" w:rsidR="008179B5" w:rsidRPr="003C2559" w:rsidRDefault="00E12E3A" w:rsidP="003C2559">
      <w:pPr>
        <w:pStyle w:val="BT"/>
        <w:numPr>
          <w:ilvl w:val="0"/>
          <w:numId w:val="0"/>
        </w:numPr>
        <w:ind w:left="2160"/>
      </w:pPr>
      <w:r w:rsidRPr="003C2559">
        <w:t>{</w:t>
      </w:r>
    </w:p>
    <w:p w14:paraId="2D004315" w14:textId="5CF33C83" w:rsidR="008179B5" w:rsidRPr="003C2559" w:rsidRDefault="00E12E3A" w:rsidP="003C2559">
      <w:pPr>
        <w:pStyle w:val="BT"/>
        <w:numPr>
          <w:ilvl w:val="0"/>
          <w:numId w:val="0"/>
        </w:numPr>
        <w:ind w:left="2160"/>
      </w:pPr>
      <w:r w:rsidRPr="003C2559">
        <w:tab/>
        <w:t>Console.WriteLine(ar);</w:t>
      </w:r>
    </w:p>
    <w:p w14:paraId="7C5D1B4D" w14:textId="7A655151" w:rsidR="00540DE4" w:rsidRPr="003C2559" w:rsidRDefault="00E12E3A" w:rsidP="003C2559">
      <w:pPr>
        <w:pStyle w:val="BT"/>
        <w:numPr>
          <w:ilvl w:val="0"/>
          <w:numId w:val="0"/>
        </w:numPr>
        <w:ind w:left="2160"/>
      </w:pPr>
      <w:r w:rsidRPr="003C2559">
        <w:t>}</w:t>
      </w:r>
    </w:p>
    <w:p w14:paraId="5006F1B9" w14:textId="432D6E47" w:rsidR="008179B5" w:rsidRPr="003C2559" w:rsidRDefault="00E12E3A" w:rsidP="003C2559">
      <w:pPr>
        <w:pStyle w:val="BT"/>
      </w:pPr>
      <w:r w:rsidRPr="003C2559">
        <w:t>for</w:t>
      </w:r>
      <w:r w:rsidR="003C2559" w:rsidRPr="003C2559">
        <w:t xml:space="preserve"> </w:t>
      </w:r>
      <w:r w:rsidRPr="003C2559">
        <w:t>(int i = 0; i &lt; bArray.Length; i ++)</w:t>
      </w:r>
    </w:p>
    <w:p w14:paraId="357435DA" w14:textId="1BED8790" w:rsidR="008179B5" w:rsidRPr="003C2559" w:rsidRDefault="00E12E3A" w:rsidP="003C2559">
      <w:pPr>
        <w:pStyle w:val="BT"/>
        <w:numPr>
          <w:ilvl w:val="0"/>
          <w:numId w:val="0"/>
        </w:numPr>
        <w:ind w:left="2250"/>
      </w:pPr>
      <w:r w:rsidRPr="003C2559">
        <w:t>{</w:t>
      </w:r>
    </w:p>
    <w:p w14:paraId="4642B866" w14:textId="027671F6" w:rsidR="008179B5" w:rsidRPr="003C2559" w:rsidRDefault="00E12E3A" w:rsidP="003C2559">
      <w:pPr>
        <w:pStyle w:val="BT"/>
        <w:numPr>
          <w:ilvl w:val="0"/>
          <w:numId w:val="0"/>
        </w:numPr>
        <w:ind w:left="2250"/>
      </w:pPr>
      <w:r w:rsidRPr="003C2559">
        <w:tab/>
        <w:t>bArray[i] += 5;</w:t>
      </w:r>
    </w:p>
    <w:p w14:paraId="08A8F07B" w14:textId="63AB14E6" w:rsidR="008179B5" w:rsidRPr="003C2559" w:rsidRDefault="00EC5622" w:rsidP="00EC5622">
      <w:pPr>
        <w:pStyle w:val="BT"/>
        <w:numPr>
          <w:ilvl w:val="0"/>
          <w:numId w:val="0"/>
        </w:numPr>
        <w:ind w:left="2250" w:hanging="90"/>
      </w:pPr>
      <w:r>
        <w:t xml:space="preserve">  </w:t>
      </w:r>
      <w:r w:rsidR="00E12E3A" w:rsidRPr="003C2559">
        <w:t>}</w:t>
      </w:r>
    </w:p>
    <w:p w14:paraId="2D5C1CE0" w14:textId="1D916996" w:rsidR="008179B5" w:rsidRPr="003C2559" w:rsidRDefault="00424297" w:rsidP="003C2559">
      <w:pPr>
        <w:pStyle w:val="BT"/>
      </w:pPr>
      <w:r w:rsidRPr="003C2559">
        <w:t>int location = Array.IndexOf(bArray, 14);</w:t>
      </w:r>
    </w:p>
    <w:p w14:paraId="5D06565D" w14:textId="6E8C6878" w:rsidR="008179B5" w:rsidRPr="003C2559" w:rsidRDefault="00424297" w:rsidP="003C2559">
      <w:pPr>
        <w:pStyle w:val="BT"/>
      </w:pPr>
      <w:r w:rsidRPr="003C2559">
        <w:lastRenderedPageBreak/>
        <w:t>Array.Sort(bArray);</w:t>
      </w:r>
    </w:p>
    <w:p w14:paraId="50E24323" w14:textId="54B56482" w:rsidR="008179B5" w:rsidRPr="003C2559" w:rsidRDefault="00424297" w:rsidP="003C2559">
      <w:pPr>
        <w:pStyle w:val="BT"/>
      </w:pPr>
      <w:r w:rsidRPr="003C2559">
        <w:t>Array.Reverse(bArray);</w:t>
      </w:r>
    </w:p>
    <w:p w14:paraId="133688E2" w14:textId="346B7C09" w:rsidR="008179B5" w:rsidRPr="003C2559" w:rsidRDefault="00E12E3A" w:rsidP="003C2559">
      <w:pPr>
        <w:pStyle w:val="BT"/>
      </w:pPr>
      <w:r w:rsidRPr="003C2559">
        <w:t>Create array declarations for the following problem specifications.</w:t>
      </w:r>
    </w:p>
    <w:p w14:paraId="045E044C" w14:textId="592ABAB9" w:rsidR="0000457C" w:rsidRPr="003C2559" w:rsidRDefault="00E12E3A" w:rsidP="003C2559">
      <w:pPr>
        <w:pStyle w:val="BT"/>
        <w:numPr>
          <w:ilvl w:val="0"/>
          <w:numId w:val="8"/>
        </w:numPr>
      </w:pPr>
      <w:r w:rsidRPr="003C2559">
        <w:t xml:space="preserve">string [ ] fontName = new string [ ] {"Arial", "Times New Roman", "Courier", </w:t>
      </w:r>
      <w:r w:rsidR="0000457C" w:rsidRPr="003C2559">
        <w:t xml:space="preserve"> </w:t>
      </w:r>
      <w:r w:rsidRPr="003C2559">
        <w:t>"Century", "Helvetica"};</w:t>
      </w:r>
    </w:p>
    <w:p w14:paraId="49DCF935" w14:textId="7D9CA786" w:rsidR="0000457C" w:rsidRPr="003C2559" w:rsidRDefault="00E12E3A" w:rsidP="003C2559">
      <w:pPr>
        <w:pStyle w:val="BT"/>
        <w:numPr>
          <w:ilvl w:val="0"/>
          <w:numId w:val="8"/>
        </w:numPr>
      </w:pPr>
      <w:r w:rsidRPr="003C2559">
        <w:t>string [ ] stateName = new string[ ] {"Florida", "Georgia", "Alabama", "Tennessee", "Kentucky", "South Carolina", "North Carolina", "Texas", "Mississipp</w:t>
      </w:r>
      <w:r w:rsidR="00EC5622">
        <w:t xml:space="preserve">i", "Oklahoma", </w:t>
      </w:r>
      <w:r w:rsidRPr="003C2559">
        <w:t xml:space="preserve"> "Ohio", "Indiana"};</w:t>
      </w:r>
    </w:p>
    <w:p w14:paraId="3AA60AC6" w14:textId="77777777" w:rsidR="0000457C" w:rsidRPr="003C2559" w:rsidRDefault="00E12E3A" w:rsidP="003C2559">
      <w:pPr>
        <w:pStyle w:val="BT"/>
        <w:numPr>
          <w:ilvl w:val="0"/>
          <w:numId w:val="8"/>
        </w:numPr>
      </w:pPr>
      <w:r w:rsidRPr="003C2559">
        <w:t>char [ ] middleInitial = new char [10];</w:t>
      </w:r>
    </w:p>
    <w:p w14:paraId="244BEE24" w14:textId="77777777" w:rsidR="0000457C" w:rsidRPr="003C2559" w:rsidRDefault="00E12E3A" w:rsidP="003C2559">
      <w:pPr>
        <w:pStyle w:val="BT"/>
        <w:numPr>
          <w:ilvl w:val="0"/>
          <w:numId w:val="8"/>
        </w:numPr>
      </w:pPr>
      <w:r w:rsidRPr="003C2559">
        <w:t>bool [ ] examKey = new bool[15];</w:t>
      </w:r>
    </w:p>
    <w:p w14:paraId="19CC918E" w14:textId="77777777" w:rsidR="0000457C" w:rsidRPr="003C2559" w:rsidRDefault="00E12E3A" w:rsidP="003C2559">
      <w:pPr>
        <w:pStyle w:val="BT"/>
        <w:numPr>
          <w:ilvl w:val="0"/>
          <w:numId w:val="8"/>
        </w:numPr>
      </w:pPr>
      <w:r w:rsidRPr="003C2559">
        <w:t>int [ ] checkNumber = new int[100];</w:t>
      </w:r>
    </w:p>
    <w:p w14:paraId="179A3B25" w14:textId="77777777" w:rsidR="0000457C" w:rsidRPr="003C2559" w:rsidRDefault="00E12E3A" w:rsidP="003C2559">
      <w:pPr>
        <w:pStyle w:val="BT"/>
        <w:numPr>
          <w:ilvl w:val="0"/>
          <w:numId w:val="0"/>
        </w:numPr>
        <w:ind w:left="2880"/>
      </w:pPr>
      <w:r w:rsidRPr="003C2559">
        <w:t>string [ ] checkDate = new string[100];</w:t>
      </w:r>
      <w:r w:rsidR="0000457C" w:rsidRPr="003C2559">
        <w:t xml:space="preserve"> </w:t>
      </w:r>
    </w:p>
    <w:p w14:paraId="75882B74" w14:textId="12DBA800" w:rsidR="008179B5" w:rsidRPr="003C2559" w:rsidRDefault="00E12E3A" w:rsidP="003C2559">
      <w:pPr>
        <w:pStyle w:val="BT"/>
        <w:numPr>
          <w:ilvl w:val="0"/>
          <w:numId w:val="0"/>
        </w:numPr>
        <w:ind w:left="2880"/>
      </w:pPr>
      <w:r w:rsidRPr="003C2559">
        <w:t>decimal [ ] checkAmount = new decimal [100];</w:t>
      </w:r>
    </w:p>
    <w:p w14:paraId="59C61C68" w14:textId="3696096C" w:rsidR="00E12E3A" w:rsidRPr="003C2559" w:rsidRDefault="00424297" w:rsidP="003C2559">
      <w:pPr>
        <w:pStyle w:val="BT"/>
      </w:pPr>
      <w:r w:rsidRPr="003C2559">
        <w:rPr>
          <w:rStyle w:val="CodeCharCharCharCharCharCharChar"/>
          <w:rFonts w:ascii="Times New Roman" w:hAnsi="Times New Roman"/>
          <w:sz w:val="22"/>
        </w:rPr>
        <w:lastRenderedPageBreak/>
        <w:t>Arrays are passed by reference. The array identifier memory location does not actually contain the values, but rather an address indicating the location of the elements in the array. When you pass an array to a method, by default, you pass a reference to the address of the array</w:t>
      </w:r>
      <w:r w:rsidR="0089198A" w:rsidRPr="003C2559">
        <w:rPr>
          <w:rStyle w:val="CodeCharCharCharCharCharCharChar"/>
          <w:rFonts w:ascii="Times New Roman" w:hAnsi="Times New Roman"/>
          <w:sz w:val="22"/>
        </w:rPr>
        <w:t xml:space="preserve"> </w:t>
      </w:r>
      <w:r w:rsidRPr="003C2559">
        <w:rPr>
          <w:rStyle w:val="CodeCharCharCharCharCharCharChar"/>
          <w:rFonts w:ascii="Times New Roman" w:hAnsi="Times New Roman"/>
          <w:sz w:val="22"/>
        </w:rPr>
        <w:t>elements.</w:t>
      </w:r>
      <w:r w:rsidR="0089198A" w:rsidRPr="003C2559">
        <w:rPr>
          <w:rStyle w:val="CodeCharCharCharCharCharCharChar"/>
          <w:rFonts w:ascii="Times New Roman" w:hAnsi="Times New Roman"/>
          <w:sz w:val="22"/>
        </w:rPr>
        <w:t xml:space="preserve"> </w:t>
      </w:r>
      <w:r w:rsidRPr="003C2559">
        <w:rPr>
          <w:rStyle w:val="CodeCharCharCharCharCharCharChar"/>
          <w:rFonts w:ascii="Times New Roman" w:hAnsi="Times New Roman"/>
          <w:sz w:val="22"/>
        </w:rPr>
        <w:t>The importance of this feature is the fact that if the method changes one or more of</w:t>
      </w:r>
      <w:r w:rsidR="0089198A" w:rsidRPr="003C2559">
        <w:rPr>
          <w:rStyle w:val="CodeCharCharCharCharCharCharChar"/>
          <w:rFonts w:ascii="Times New Roman" w:hAnsi="Times New Roman"/>
          <w:sz w:val="22"/>
        </w:rPr>
        <w:t xml:space="preserve"> </w:t>
      </w:r>
      <w:r w:rsidRPr="003C2559">
        <w:rPr>
          <w:rStyle w:val="CodeCharCharCharCharCharCharChar"/>
          <w:rFonts w:ascii="Times New Roman" w:hAnsi="Times New Roman"/>
          <w:sz w:val="22"/>
        </w:rPr>
        <w:t>the elements, the changes are made to the actual data.</w:t>
      </w:r>
      <w:r w:rsidR="0089198A" w:rsidRPr="003C2559">
        <w:rPr>
          <w:rStyle w:val="CodeCharCharCharCharCharCharChar"/>
          <w:rFonts w:ascii="Times New Roman" w:hAnsi="Times New Roman"/>
          <w:sz w:val="22"/>
        </w:rPr>
        <w:t xml:space="preserve"> T</w:t>
      </w:r>
      <w:r w:rsidRPr="003C2559">
        <w:rPr>
          <w:rStyle w:val="CodeCharCharCharCharCharCharChar"/>
          <w:rFonts w:ascii="Times New Roman" w:hAnsi="Times New Roman"/>
          <w:sz w:val="22"/>
        </w:rPr>
        <w:t>hus, any changes made to array elements</w:t>
      </w:r>
      <w:r w:rsidR="0089198A" w:rsidRPr="003C2559">
        <w:rPr>
          <w:rStyle w:val="CodeCharCharCharCharCharCharChar"/>
          <w:rFonts w:ascii="Times New Roman" w:hAnsi="Times New Roman"/>
          <w:sz w:val="22"/>
        </w:rPr>
        <w:t xml:space="preserve"> </w:t>
      </w:r>
      <w:r w:rsidRPr="003C2559">
        <w:rPr>
          <w:rStyle w:val="CodeCharCharCharCharCharCharChar"/>
          <w:rFonts w:ascii="Times New Roman" w:hAnsi="Times New Roman"/>
          <w:sz w:val="22"/>
        </w:rPr>
        <w:t>in a called method change the same array elements created in the calling method.</w:t>
      </w:r>
      <w:r w:rsidR="0089198A" w:rsidRPr="003C2559">
        <w:rPr>
          <w:rStyle w:val="CodeCharCharCharCharCharCharChar"/>
          <w:rFonts w:ascii="Times New Roman" w:hAnsi="Times New Roman"/>
          <w:sz w:val="22"/>
        </w:rPr>
        <w:t xml:space="preserve"> Not true for pass by value. Under pass by value, a copy is made of the current value. That current value is sent to the method and placed in a different memory location. Any changes made to array elements in a called method DO NOT change the same array elements created in the calling method.</w:t>
      </w:r>
    </w:p>
    <w:sectPr w:rsidR="00E12E3A" w:rsidRPr="003C2559" w:rsidSect="008179B5">
      <w:footerReference w:type="even" r:id="rId7"/>
      <w:footerReference w:type="default" r:id="rId8"/>
      <w:footnotePr>
        <w:numRestart w:val="eachPage"/>
      </w:footnotePr>
      <w:pgSz w:w="10620" w:h="13320" w:code="1"/>
      <w:pgMar w:top="1267" w:right="576" w:bottom="1238" w:left="288"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4774C" w14:textId="77777777" w:rsidR="00EA2183" w:rsidRDefault="00EA2183">
      <w:r>
        <w:separator/>
      </w:r>
    </w:p>
  </w:endnote>
  <w:endnote w:type="continuationSeparator" w:id="0">
    <w:p w14:paraId="653F6A6B" w14:textId="77777777" w:rsidR="00EA2183" w:rsidRDefault="00EA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CE2B5" w14:textId="77777777" w:rsidR="008179B5" w:rsidRDefault="008179B5">
    <w:pPr>
      <w:pStyle w:val="Footer"/>
      <w:framePr w:wrap="around" w:vAnchor="text" w:hAnchor="margin" w:y="1"/>
      <w:rPr>
        <w:rStyle w:val="PageNumber"/>
      </w:rPr>
    </w:pPr>
    <w:r>
      <w:rPr>
        <w:rStyle w:val="PageNumber"/>
      </w:rPr>
      <w:fldChar w:fldCharType="begin"/>
    </w:r>
    <w:r w:rsidR="00E12E3A">
      <w:rPr>
        <w:rStyle w:val="PageNumber"/>
      </w:rPr>
      <w:instrText xml:space="preserve">PAGE  </w:instrText>
    </w:r>
    <w:r>
      <w:rPr>
        <w:rStyle w:val="PageNumber"/>
      </w:rPr>
      <w:fldChar w:fldCharType="end"/>
    </w:r>
  </w:p>
  <w:p w14:paraId="6421FED6" w14:textId="77777777" w:rsidR="008179B5" w:rsidRDefault="008179B5">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49381" w14:textId="65265515" w:rsidR="008179B5" w:rsidRDefault="00F302E4">
    <w:pPr>
      <w:pStyle w:val="Footer"/>
      <w:framePr w:wrap="around" w:vAnchor="text" w:hAnchor="margin" w:y="1"/>
    </w:pPr>
    <w:r w:rsidRPr="00852B18">
      <w:rPr>
        <w:rStyle w:val="PageNumber"/>
        <w:rFonts w:ascii="Times New Roman" w:hAnsi="Times New Roman"/>
        <w:sz w:val="22"/>
        <w:szCs w:val="22"/>
      </w:rPr>
      <w:t>Doyle: C#,</w:t>
    </w:r>
    <w:r w:rsidR="00EC5622">
      <w:rPr>
        <w:rStyle w:val="PageNumber"/>
        <w:rFonts w:ascii="Times New Roman" w:hAnsi="Times New Roman"/>
        <w:sz w:val="22"/>
        <w:szCs w:val="22"/>
      </w:rPr>
      <w:t xml:space="preserve"> 5</w:t>
    </w:r>
    <w:r w:rsidR="00EC5622" w:rsidRPr="00EC5622">
      <w:rPr>
        <w:rStyle w:val="PageNumber"/>
        <w:rFonts w:ascii="Times New Roman" w:hAnsi="Times New Roman"/>
        <w:sz w:val="22"/>
        <w:szCs w:val="22"/>
        <w:vertAlign w:val="superscript"/>
      </w:rPr>
      <w:t>th</w:t>
    </w:r>
    <w:r w:rsidR="00EC5622">
      <w:rPr>
        <w:rStyle w:val="PageNumber"/>
        <w:rFonts w:ascii="Times New Roman" w:hAnsi="Times New Roman"/>
        <w:sz w:val="22"/>
        <w:szCs w:val="22"/>
      </w:rPr>
      <w:t xml:space="preserve"> Ed.</w:t>
    </w:r>
    <w:r w:rsidRPr="00852B18">
      <w:rPr>
        <w:rStyle w:val="PageNumber"/>
        <w:rFonts w:ascii="Times New Roman" w:hAnsi="Times New Roman"/>
        <w:sz w:val="22"/>
        <w:szCs w:val="22"/>
      </w:rPr>
      <w:t xml:space="preserve"> </w:t>
    </w:r>
    <w:r w:rsidR="00D17FC5">
      <w:rPr>
        <w:rStyle w:val="PageNumber"/>
        <w:rFonts w:ascii="Times New Roman" w:hAnsi="Times New Roman"/>
        <w:sz w:val="22"/>
        <w:szCs w:val="22"/>
      </w:rPr>
      <w:t xml:space="preserve">                                                                        </w:t>
    </w:r>
    <w:r w:rsidRPr="00852B18">
      <w:rPr>
        <w:rStyle w:val="PageNumber"/>
        <w:rFonts w:ascii="Times New Roman" w:hAnsi="Times New Roman"/>
        <w:sz w:val="22"/>
        <w:szCs w:val="22"/>
      </w:rPr>
      <w:t xml:space="preserve">   </w:t>
    </w:r>
    <w:r w:rsidR="00E12E3A">
      <w:rPr>
        <w:rStyle w:val="PageNumber"/>
      </w:rPr>
      <w:tab/>
      <w:t xml:space="preserve">   Page 1-</w:t>
    </w:r>
    <w:r w:rsidR="008179B5">
      <w:rPr>
        <w:rStyle w:val="PageNumber"/>
      </w:rPr>
      <w:fldChar w:fldCharType="begin"/>
    </w:r>
    <w:r w:rsidR="00E12E3A">
      <w:rPr>
        <w:rStyle w:val="PageNumber"/>
      </w:rPr>
      <w:instrText xml:space="preserve"> PAGE </w:instrText>
    </w:r>
    <w:r w:rsidR="008179B5">
      <w:rPr>
        <w:rStyle w:val="PageNumber"/>
      </w:rPr>
      <w:fldChar w:fldCharType="separate"/>
    </w:r>
    <w:r w:rsidR="005A0961">
      <w:rPr>
        <w:rStyle w:val="PageNumber"/>
        <w:noProof/>
      </w:rPr>
      <w:t>2</w:t>
    </w:r>
    <w:r w:rsidR="008179B5">
      <w:rPr>
        <w:rStyle w:val="PageNumber"/>
      </w:rPr>
      <w:fldChar w:fldCharType="end"/>
    </w:r>
  </w:p>
  <w:p w14:paraId="1EDB9568" w14:textId="77777777" w:rsidR="008179B5" w:rsidRDefault="008179B5">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49AE1" w14:textId="77777777" w:rsidR="00EA2183" w:rsidRDefault="00EA2183">
      <w:r>
        <w:separator/>
      </w:r>
    </w:p>
  </w:footnote>
  <w:footnote w:type="continuationSeparator" w:id="0">
    <w:p w14:paraId="73AC903A" w14:textId="77777777" w:rsidR="00EA2183" w:rsidRDefault="00EA21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D0B5D"/>
    <w:multiLevelType w:val="hybridMultilevel"/>
    <w:tmpl w:val="990CDE2A"/>
    <w:lvl w:ilvl="0" w:tplc="ECC4E26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07469C3"/>
    <w:multiLevelType w:val="hybridMultilevel"/>
    <w:tmpl w:val="0D467FA8"/>
    <w:lvl w:ilvl="0" w:tplc="07FEEA52">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nsid w:val="275F2435"/>
    <w:multiLevelType w:val="hybridMultilevel"/>
    <w:tmpl w:val="983A63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27A2335A"/>
    <w:multiLevelType w:val="hybridMultilevel"/>
    <w:tmpl w:val="791EFA84"/>
    <w:lvl w:ilvl="0" w:tplc="0409000F">
      <w:start w:val="1"/>
      <w:numFmt w:val="decimal"/>
      <w:lvlText w:val="%1."/>
      <w:lvlJc w:val="left"/>
      <w:pPr>
        <w:ind w:left="2837" w:hanging="360"/>
      </w:pPr>
    </w:lvl>
    <w:lvl w:ilvl="1" w:tplc="04090019" w:tentative="1">
      <w:start w:val="1"/>
      <w:numFmt w:val="lowerLetter"/>
      <w:lvlText w:val="%2."/>
      <w:lvlJc w:val="left"/>
      <w:pPr>
        <w:ind w:left="3557" w:hanging="360"/>
      </w:pPr>
    </w:lvl>
    <w:lvl w:ilvl="2" w:tplc="0409001B" w:tentative="1">
      <w:start w:val="1"/>
      <w:numFmt w:val="lowerRoman"/>
      <w:lvlText w:val="%3."/>
      <w:lvlJc w:val="right"/>
      <w:pPr>
        <w:ind w:left="4277" w:hanging="180"/>
      </w:pPr>
    </w:lvl>
    <w:lvl w:ilvl="3" w:tplc="0409000F" w:tentative="1">
      <w:start w:val="1"/>
      <w:numFmt w:val="decimal"/>
      <w:lvlText w:val="%4."/>
      <w:lvlJc w:val="left"/>
      <w:pPr>
        <w:ind w:left="4997" w:hanging="360"/>
      </w:pPr>
    </w:lvl>
    <w:lvl w:ilvl="4" w:tplc="04090019" w:tentative="1">
      <w:start w:val="1"/>
      <w:numFmt w:val="lowerLetter"/>
      <w:lvlText w:val="%5."/>
      <w:lvlJc w:val="left"/>
      <w:pPr>
        <w:ind w:left="5717" w:hanging="360"/>
      </w:pPr>
    </w:lvl>
    <w:lvl w:ilvl="5" w:tplc="0409001B" w:tentative="1">
      <w:start w:val="1"/>
      <w:numFmt w:val="lowerRoman"/>
      <w:lvlText w:val="%6."/>
      <w:lvlJc w:val="right"/>
      <w:pPr>
        <w:ind w:left="6437" w:hanging="180"/>
      </w:pPr>
    </w:lvl>
    <w:lvl w:ilvl="6" w:tplc="0409000F" w:tentative="1">
      <w:start w:val="1"/>
      <w:numFmt w:val="decimal"/>
      <w:lvlText w:val="%7."/>
      <w:lvlJc w:val="left"/>
      <w:pPr>
        <w:ind w:left="7157" w:hanging="360"/>
      </w:pPr>
    </w:lvl>
    <w:lvl w:ilvl="7" w:tplc="04090019" w:tentative="1">
      <w:start w:val="1"/>
      <w:numFmt w:val="lowerLetter"/>
      <w:lvlText w:val="%8."/>
      <w:lvlJc w:val="left"/>
      <w:pPr>
        <w:ind w:left="7877" w:hanging="360"/>
      </w:pPr>
    </w:lvl>
    <w:lvl w:ilvl="8" w:tplc="0409001B" w:tentative="1">
      <w:start w:val="1"/>
      <w:numFmt w:val="lowerRoman"/>
      <w:lvlText w:val="%9."/>
      <w:lvlJc w:val="right"/>
      <w:pPr>
        <w:ind w:left="8597" w:hanging="180"/>
      </w:pPr>
    </w:lvl>
  </w:abstractNum>
  <w:abstractNum w:abstractNumId="4">
    <w:nsid w:val="55612CAE"/>
    <w:multiLevelType w:val="hybridMultilevel"/>
    <w:tmpl w:val="E852366A"/>
    <w:lvl w:ilvl="0" w:tplc="DCAC7698">
      <w:start w:val="1"/>
      <w:numFmt w:val="decimal"/>
      <w:pStyle w:val="BT"/>
      <w:lvlText w:val="%1."/>
      <w:lvlJc w:val="left"/>
      <w:pPr>
        <w:ind w:left="3557" w:hanging="360"/>
      </w:pPr>
    </w:lvl>
    <w:lvl w:ilvl="1" w:tplc="04090019" w:tentative="1">
      <w:start w:val="1"/>
      <w:numFmt w:val="lowerLetter"/>
      <w:lvlText w:val="%2."/>
      <w:lvlJc w:val="left"/>
      <w:pPr>
        <w:ind w:left="4277" w:hanging="360"/>
      </w:pPr>
    </w:lvl>
    <w:lvl w:ilvl="2" w:tplc="0409001B" w:tentative="1">
      <w:start w:val="1"/>
      <w:numFmt w:val="lowerRoman"/>
      <w:lvlText w:val="%3."/>
      <w:lvlJc w:val="right"/>
      <w:pPr>
        <w:ind w:left="4997" w:hanging="180"/>
      </w:pPr>
    </w:lvl>
    <w:lvl w:ilvl="3" w:tplc="0409000F" w:tentative="1">
      <w:start w:val="1"/>
      <w:numFmt w:val="decimal"/>
      <w:lvlText w:val="%4."/>
      <w:lvlJc w:val="left"/>
      <w:pPr>
        <w:ind w:left="5717" w:hanging="360"/>
      </w:pPr>
    </w:lvl>
    <w:lvl w:ilvl="4" w:tplc="04090019" w:tentative="1">
      <w:start w:val="1"/>
      <w:numFmt w:val="lowerLetter"/>
      <w:lvlText w:val="%5."/>
      <w:lvlJc w:val="left"/>
      <w:pPr>
        <w:ind w:left="6437" w:hanging="360"/>
      </w:pPr>
    </w:lvl>
    <w:lvl w:ilvl="5" w:tplc="0409001B" w:tentative="1">
      <w:start w:val="1"/>
      <w:numFmt w:val="lowerRoman"/>
      <w:lvlText w:val="%6."/>
      <w:lvlJc w:val="right"/>
      <w:pPr>
        <w:ind w:left="7157" w:hanging="180"/>
      </w:pPr>
    </w:lvl>
    <w:lvl w:ilvl="6" w:tplc="0409000F" w:tentative="1">
      <w:start w:val="1"/>
      <w:numFmt w:val="decimal"/>
      <w:lvlText w:val="%7."/>
      <w:lvlJc w:val="left"/>
      <w:pPr>
        <w:ind w:left="7877" w:hanging="360"/>
      </w:pPr>
    </w:lvl>
    <w:lvl w:ilvl="7" w:tplc="04090019" w:tentative="1">
      <w:start w:val="1"/>
      <w:numFmt w:val="lowerLetter"/>
      <w:lvlText w:val="%8."/>
      <w:lvlJc w:val="left"/>
      <w:pPr>
        <w:ind w:left="8597" w:hanging="360"/>
      </w:pPr>
    </w:lvl>
    <w:lvl w:ilvl="8" w:tplc="0409001B" w:tentative="1">
      <w:start w:val="1"/>
      <w:numFmt w:val="lowerRoman"/>
      <w:lvlText w:val="%9."/>
      <w:lvlJc w:val="right"/>
      <w:pPr>
        <w:ind w:left="9317" w:hanging="180"/>
      </w:pPr>
    </w:lvl>
  </w:abstractNum>
  <w:abstractNum w:abstractNumId="5">
    <w:nsid w:val="574954A6"/>
    <w:multiLevelType w:val="hybridMultilevel"/>
    <w:tmpl w:val="1416DA8E"/>
    <w:lvl w:ilvl="0" w:tplc="FF0ADEE8">
      <w:start w:val="1"/>
      <w:numFmt w:val="lowerLetter"/>
      <w:lvlText w:val="%1."/>
      <w:lvlJc w:val="left"/>
      <w:pPr>
        <w:ind w:left="2880" w:hanging="63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nsid w:val="641B223A"/>
    <w:multiLevelType w:val="hybridMultilevel"/>
    <w:tmpl w:val="0DFE07FC"/>
    <w:lvl w:ilvl="0" w:tplc="7AE65F22">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3"/>
  </w:num>
  <w:num w:numId="2">
    <w:abstractNumId w:val="4"/>
  </w:num>
  <w:num w:numId="3">
    <w:abstractNumId w:val="1"/>
  </w:num>
  <w:num w:numId="4">
    <w:abstractNumId w:val="0"/>
  </w:num>
  <w:num w:numId="5">
    <w:abstractNumId w:val="4"/>
  </w:num>
  <w:num w:numId="6">
    <w:abstractNumId w:val="6"/>
  </w:num>
  <w:num w:numId="7">
    <w:abstractNumId w:val="4"/>
  </w:num>
  <w:num w:numId="8">
    <w:abstractNumId w:val="5"/>
  </w:num>
  <w:num w:numId="9">
    <w:abstractNumId w:val="2"/>
  </w:num>
  <w:num w:numId="10">
    <w:abstractNumId w:val="4"/>
  </w:num>
  <w:num w:numId="11">
    <w:abstractNumId w:val="4"/>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13"/>
    <w:rsid w:val="0000457C"/>
    <w:rsid w:val="00015AD8"/>
    <w:rsid w:val="00017B59"/>
    <w:rsid w:val="001B797D"/>
    <w:rsid w:val="001F433A"/>
    <w:rsid w:val="002A6DED"/>
    <w:rsid w:val="002C0BB9"/>
    <w:rsid w:val="003650DC"/>
    <w:rsid w:val="003C2559"/>
    <w:rsid w:val="00424297"/>
    <w:rsid w:val="00462BC7"/>
    <w:rsid w:val="004A22A5"/>
    <w:rsid w:val="00540DE4"/>
    <w:rsid w:val="005A0961"/>
    <w:rsid w:val="00807326"/>
    <w:rsid w:val="0081136B"/>
    <w:rsid w:val="008179B5"/>
    <w:rsid w:val="00824B98"/>
    <w:rsid w:val="00887011"/>
    <w:rsid w:val="0089198A"/>
    <w:rsid w:val="008F360D"/>
    <w:rsid w:val="00A744D0"/>
    <w:rsid w:val="00B51E0F"/>
    <w:rsid w:val="00B91518"/>
    <w:rsid w:val="00BA2FEE"/>
    <w:rsid w:val="00BE7B07"/>
    <w:rsid w:val="00C07806"/>
    <w:rsid w:val="00C479D9"/>
    <w:rsid w:val="00C62701"/>
    <w:rsid w:val="00D06613"/>
    <w:rsid w:val="00D17FC5"/>
    <w:rsid w:val="00DF32F2"/>
    <w:rsid w:val="00E12E3A"/>
    <w:rsid w:val="00EA0AF5"/>
    <w:rsid w:val="00EA2183"/>
    <w:rsid w:val="00EB4DEB"/>
    <w:rsid w:val="00EC5622"/>
    <w:rsid w:val="00F11B2A"/>
    <w:rsid w:val="00F302E4"/>
    <w:rsid w:val="00FC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47947"/>
  <w15:docId w15:val="{E876F966-7E4A-4938-8AA9-8C28D1E7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9B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8179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8179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8179B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8179B5"/>
    <w:pPr>
      <w:keepLines/>
      <w:spacing w:before="140" w:line="220" w:lineRule="exact"/>
      <w:ind w:left="1710"/>
    </w:pPr>
    <w:rPr>
      <w:rFonts w:ascii="Courier" w:hAnsi="Courier"/>
      <w:sz w:val="19"/>
    </w:rPr>
  </w:style>
  <w:style w:type="paragraph" w:customStyle="1" w:styleId="EOCNLLettered">
    <w:name w:val="EOC NL Lettered"/>
    <w:basedOn w:val="Normal"/>
    <w:autoRedefine/>
    <w:rsid w:val="008179B5"/>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8179B5"/>
    <w:pPr>
      <w:spacing w:before="520"/>
      <w:ind w:left="2016"/>
    </w:pPr>
    <w:rPr>
      <w:rFonts w:ascii="Times New Roman" w:hAnsi="Times New Roman"/>
      <w:sz w:val="22"/>
    </w:rPr>
  </w:style>
  <w:style w:type="paragraph" w:customStyle="1" w:styleId="PE-NLlettered">
    <w:name w:val="PE-NL lettered"/>
    <w:basedOn w:val="Normal"/>
    <w:autoRedefine/>
    <w:rsid w:val="008179B5"/>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8179B5"/>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8179B5"/>
    <w:pPr>
      <w:keepLines/>
      <w:spacing w:before="110" w:line="220" w:lineRule="exact"/>
      <w:ind w:left="1987"/>
    </w:pPr>
    <w:rPr>
      <w:rFonts w:ascii="Courier" w:hAnsi="Courier"/>
      <w:sz w:val="19"/>
    </w:rPr>
  </w:style>
  <w:style w:type="paragraph" w:customStyle="1" w:styleId="EOCNL">
    <w:name w:val="EOC NL"/>
    <w:basedOn w:val="Normal"/>
    <w:link w:val="EOCNLChar"/>
    <w:autoRedefine/>
    <w:rsid w:val="008179B5"/>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8179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8179B5"/>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8179B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8179B5"/>
    <w:pPr>
      <w:keepLines/>
      <w:spacing w:before="80" w:line="480" w:lineRule="auto"/>
      <w:ind w:left="3240" w:hanging="360"/>
    </w:pPr>
    <w:rPr>
      <w:rFonts w:ascii="Times New Roman" w:hAnsi="Times New Roman"/>
      <w:sz w:val="22"/>
    </w:rPr>
  </w:style>
  <w:style w:type="paragraph" w:customStyle="1" w:styleId="Obj">
    <w:name w:val="Obj"/>
    <w:basedOn w:val="Normal"/>
    <w:autoRedefine/>
    <w:rsid w:val="008179B5"/>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8179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8179B5"/>
    <w:pPr>
      <w:keepLines/>
      <w:spacing w:before="110" w:line="480" w:lineRule="auto"/>
      <w:ind w:left="2520" w:hanging="245"/>
    </w:pPr>
    <w:rPr>
      <w:rFonts w:ascii="Times New Roman" w:hAnsi="Times New Roman"/>
      <w:sz w:val="22"/>
    </w:rPr>
  </w:style>
  <w:style w:type="paragraph" w:customStyle="1" w:styleId="CodeinNL">
    <w:name w:val="Code in NL"/>
    <w:basedOn w:val="Normal"/>
    <w:rsid w:val="008179B5"/>
    <w:pPr>
      <w:keepLines/>
      <w:spacing w:before="110" w:line="220" w:lineRule="exact"/>
      <w:ind w:left="2900"/>
    </w:pPr>
    <w:rPr>
      <w:rFonts w:ascii="Courier" w:hAnsi="Courier"/>
      <w:sz w:val="19"/>
    </w:rPr>
  </w:style>
  <w:style w:type="paragraph" w:customStyle="1" w:styleId="BT">
    <w:name w:val="BT"/>
    <w:basedOn w:val="Normal"/>
    <w:autoRedefine/>
    <w:rsid w:val="003C2559"/>
    <w:pPr>
      <w:keepLines/>
      <w:numPr>
        <w:numId w:val="2"/>
      </w:numPr>
      <w:spacing w:before="110" w:line="480" w:lineRule="auto"/>
      <w:ind w:left="2250" w:hanging="810"/>
      <w:jc w:val="both"/>
    </w:pPr>
    <w:rPr>
      <w:rFonts w:ascii="Times New Roman" w:hAnsi="Times New Roman"/>
      <w:color w:val="000000" w:themeColor="text1"/>
      <w:sz w:val="22"/>
    </w:rPr>
  </w:style>
  <w:style w:type="paragraph" w:customStyle="1" w:styleId="COSub">
    <w:name w:val="CO Sub"/>
    <w:basedOn w:val="Normal"/>
    <w:next w:val="ObjHead"/>
    <w:autoRedefine/>
    <w:rsid w:val="008179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rsid w:val="008179B5"/>
    <w:pPr>
      <w:tabs>
        <w:tab w:val="center" w:pos="4320"/>
        <w:tab w:val="right" w:pos="8640"/>
      </w:tabs>
    </w:pPr>
  </w:style>
  <w:style w:type="paragraph" w:customStyle="1" w:styleId="ObjHead">
    <w:name w:val="Obj Head"/>
    <w:basedOn w:val="Normal"/>
    <w:next w:val="Obj"/>
    <w:autoRedefine/>
    <w:rsid w:val="008179B5"/>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8179B5"/>
    <w:pPr>
      <w:spacing w:before="120" w:line="250" w:lineRule="exact"/>
      <w:ind w:left="2120" w:right="360"/>
    </w:pPr>
    <w:rPr>
      <w:rFonts w:ascii="Arial" w:hAnsi="Arial"/>
      <w:sz w:val="22"/>
    </w:rPr>
  </w:style>
  <w:style w:type="paragraph" w:customStyle="1" w:styleId="SyntaxCode">
    <w:name w:val="Syntax Code"/>
    <w:basedOn w:val="Normal"/>
    <w:autoRedefine/>
    <w:rsid w:val="008179B5"/>
    <w:pPr>
      <w:keepLines/>
      <w:spacing w:before="330" w:line="220" w:lineRule="exact"/>
      <w:ind w:left="1710"/>
    </w:pPr>
    <w:rPr>
      <w:rFonts w:ascii="Courier" w:hAnsi="Courier"/>
      <w:sz w:val="19"/>
    </w:rPr>
  </w:style>
  <w:style w:type="paragraph" w:customStyle="1" w:styleId="EX-H">
    <w:name w:val="EX-H"/>
    <w:basedOn w:val="Normal"/>
    <w:next w:val="BT"/>
    <w:autoRedefine/>
    <w:rsid w:val="008179B5"/>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8179B5"/>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8179B5"/>
    <w:pPr>
      <w:keepLines/>
      <w:spacing w:line="220" w:lineRule="exact"/>
      <w:ind w:left="1710"/>
    </w:pPr>
    <w:rPr>
      <w:rFonts w:ascii="Courier" w:hAnsi="Courier"/>
      <w:sz w:val="19"/>
    </w:rPr>
  </w:style>
  <w:style w:type="paragraph" w:customStyle="1" w:styleId="PE-Codewrule">
    <w:name w:val="PE-Code w/rule"/>
    <w:basedOn w:val="Normal"/>
    <w:next w:val="BT"/>
    <w:autoRedefine/>
    <w:rsid w:val="008179B5"/>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8179B5"/>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8179B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8179B5"/>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8179B5"/>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8179B5"/>
    <w:pPr>
      <w:keepLines/>
      <w:spacing w:before="110" w:line="220" w:lineRule="exact"/>
      <w:ind w:left="2160"/>
    </w:pPr>
    <w:rPr>
      <w:rFonts w:ascii="Courier" w:hAnsi="Courier"/>
      <w:sz w:val="19"/>
    </w:rPr>
  </w:style>
  <w:style w:type="paragraph" w:customStyle="1" w:styleId="P-TXT">
    <w:name w:val="P-TXT"/>
    <w:basedOn w:val="Normal"/>
    <w:autoRedefine/>
    <w:rsid w:val="008179B5"/>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8179B5"/>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8179B5"/>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8179B5"/>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8179B5"/>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8179B5"/>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8179B5"/>
    <w:pPr>
      <w:spacing w:before="160" w:line="240" w:lineRule="exact"/>
      <w:ind w:left="2128"/>
    </w:pPr>
    <w:rPr>
      <w:rFonts w:ascii="Arial" w:hAnsi="Arial"/>
      <w:noProof/>
      <w:sz w:val="20"/>
    </w:rPr>
  </w:style>
  <w:style w:type="paragraph" w:customStyle="1" w:styleId="CodeasFigure">
    <w:name w:val="Code as Figure"/>
    <w:basedOn w:val="Normal"/>
    <w:autoRedefine/>
    <w:rsid w:val="008179B5"/>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8179B5"/>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8179B5"/>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8179B5"/>
    <w:rPr>
      <w:rFonts w:ascii="Times New Roman" w:hAnsi="Times New Roman"/>
      <w:noProof/>
      <w:sz w:val="22"/>
    </w:rPr>
  </w:style>
  <w:style w:type="paragraph" w:customStyle="1" w:styleId="BL">
    <w:name w:val="BL"/>
    <w:basedOn w:val="Normal"/>
    <w:autoRedefine/>
    <w:rsid w:val="008179B5"/>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8179B5"/>
    <w:pPr>
      <w:keepLines/>
      <w:spacing w:before="40" w:line="480" w:lineRule="auto"/>
      <w:ind w:left="792" w:hanging="245"/>
    </w:pPr>
    <w:rPr>
      <w:rFonts w:ascii="Arial" w:hAnsi="Arial"/>
      <w:noProof/>
      <w:sz w:val="22"/>
    </w:rPr>
  </w:style>
  <w:style w:type="character" w:customStyle="1" w:styleId="CodeBlue">
    <w:name w:val="Code Blue"/>
    <w:rsid w:val="008179B5"/>
    <w:rPr>
      <w:color w:val="0000FF"/>
    </w:rPr>
  </w:style>
  <w:style w:type="character" w:customStyle="1" w:styleId="CodeGreen">
    <w:name w:val="Code Green"/>
    <w:basedOn w:val="CodeBlue"/>
    <w:rsid w:val="008179B5"/>
    <w:rPr>
      <w:color w:val="339966"/>
    </w:rPr>
  </w:style>
  <w:style w:type="character" w:styleId="PageNumber">
    <w:name w:val="page number"/>
    <w:basedOn w:val="DefaultParagraphFont"/>
    <w:rsid w:val="008179B5"/>
  </w:style>
  <w:style w:type="character" w:styleId="CommentReference">
    <w:name w:val="annotation reference"/>
    <w:basedOn w:val="DefaultParagraphFont"/>
    <w:semiHidden/>
    <w:rsid w:val="008179B5"/>
    <w:rPr>
      <w:sz w:val="16"/>
      <w:szCs w:val="16"/>
    </w:rPr>
  </w:style>
  <w:style w:type="paragraph" w:styleId="CommentText">
    <w:name w:val="annotation text"/>
    <w:basedOn w:val="Normal"/>
    <w:link w:val="CommentTextChar"/>
    <w:semiHidden/>
    <w:rsid w:val="008179B5"/>
    <w:rPr>
      <w:sz w:val="20"/>
    </w:rPr>
  </w:style>
  <w:style w:type="paragraph" w:styleId="BalloonText">
    <w:name w:val="Balloon Text"/>
    <w:basedOn w:val="Normal"/>
    <w:semiHidden/>
    <w:rsid w:val="008179B5"/>
    <w:rPr>
      <w:rFonts w:ascii="Tahoma" w:hAnsi="Tahoma" w:cs="Tahoma"/>
      <w:sz w:val="16"/>
      <w:szCs w:val="16"/>
    </w:rPr>
  </w:style>
  <w:style w:type="character" w:styleId="Hyperlink">
    <w:name w:val="Hyperlink"/>
    <w:basedOn w:val="DefaultParagraphFont"/>
    <w:rsid w:val="008179B5"/>
    <w:rPr>
      <w:color w:val="0000FF"/>
      <w:u w:val="single"/>
    </w:rPr>
  </w:style>
  <w:style w:type="character" w:customStyle="1" w:styleId="EOCNLDoubleDgtChar">
    <w:name w:val="EOC NL Double Dgt Char"/>
    <w:basedOn w:val="DefaultParagraphFont"/>
    <w:link w:val="EOCNLDoubleDgt"/>
    <w:rsid w:val="008179B5"/>
    <w:rPr>
      <w:sz w:val="22"/>
      <w:lang w:val="en-US" w:eastAsia="en-US" w:bidi="ar-SA"/>
    </w:rPr>
  </w:style>
  <w:style w:type="character" w:customStyle="1" w:styleId="EOCNLChar">
    <w:name w:val="EOC NL Char"/>
    <w:basedOn w:val="DefaultParagraphFont"/>
    <w:link w:val="EOCNL"/>
    <w:rsid w:val="008179B5"/>
    <w:rPr>
      <w:sz w:val="22"/>
      <w:lang w:val="en-US" w:eastAsia="en-US" w:bidi="ar-SA"/>
    </w:rPr>
  </w:style>
  <w:style w:type="character" w:customStyle="1" w:styleId="DefinitionChar1">
    <w:name w:val="Definition Char1"/>
    <w:basedOn w:val="DefaultParagraphFont"/>
    <w:rsid w:val="008179B5"/>
    <w:rPr>
      <w:rFonts w:ascii="Arial" w:hAnsi="Arial"/>
      <w:sz w:val="22"/>
      <w:lang w:val="en-US" w:eastAsia="en-US" w:bidi="ar-SA"/>
    </w:rPr>
  </w:style>
  <w:style w:type="paragraph" w:customStyle="1" w:styleId="CodeCharCharCharCharCharChar">
    <w:name w:val="Code Char Char Char Char Char Char"/>
    <w:basedOn w:val="Normal"/>
    <w:link w:val="CodeCharCharCharCharCharCharChar1"/>
    <w:autoRedefine/>
    <w:rsid w:val="008179B5"/>
    <w:pPr>
      <w:keepLines/>
      <w:spacing w:before="140" w:line="220" w:lineRule="exact"/>
      <w:ind w:left="1710"/>
    </w:pPr>
    <w:rPr>
      <w:rFonts w:ascii="Courier" w:hAnsi="Courier"/>
      <w:sz w:val="19"/>
    </w:rPr>
  </w:style>
  <w:style w:type="character" w:customStyle="1" w:styleId="CodeCharCharCharCharCharCharChar">
    <w:name w:val="Code Char Char Char Char Char Char Char"/>
    <w:basedOn w:val="DefaultParagraphFont"/>
    <w:rsid w:val="008179B5"/>
    <w:rPr>
      <w:rFonts w:ascii="Courier" w:hAnsi="Courier"/>
      <w:sz w:val="19"/>
      <w:lang w:val="en-US" w:eastAsia="en-US" w:bidi="ar-SA"/>
    </w:rPr>
  </w:style>
  <w:style w:type="character" w:customStyle="1" w:styleId="CodeCharCharCharCharCharCharChar1">
    <w:name w:val="Code Char Char Char Char Char Char Char1"/>
    <w:basedOn w:val="DefaultParagraphFont"/>
    <w:link w:val="CodeCharCharCharCharCharChar"/>
    <w:rsid w:val="008179B5"/>
    <w:rPr>
      <w:rFonts w:ascii="Courier" w:hAnsi="Courier"/>
      <w:sz w:val="19"/>
      <w:lang w:val="en-US" w:eastAsia="en-US" w:bidi="ar-SA"/>
    </w:rPr>
  </w:style>
  <w:style w:type="paragraph" w:styleId="Header">
    <w:name w:val="header"/>
    <w:basedOn w:val="Normal"/>
    <w:rsid w:val="008179B5"/>
    <w:pPr>
      <w:tabs>
        <w:tab w:val="center" w:pos="4320"/>
        <w:tab w:val="right" w:pos="8640"/>
      </w:tabs>
    </w:pPr>
  </w:style>
  <w:style w:type="paragraph" w:styleId="CommentSubject">
    <w:name w:val="annotation subject"/>
    <w:basedOn w:val="CommentText"/>
    <w:next w:val="CommentText"/>
    <w:link w:val="CommentSubjectChar"/>
    <w:rsid w:val="003650DC"/>
    <w:rPr>
      <w:b/>
      <w:bCs/>
    </w:rPr>
  </w:style>
  <w:style w:type="character" w:customStyle="1" w:styleId="CommentTextChar">
    <w:name w:val="Comment Text Char"/>
    <w:basedOn w:val="DefaultParagraphFont"/>
    <w:link w:val="CommentText"/>
    <w:semiHidden/>
    <w:rsid w:val="003650DC"/>
  </w:style>
  <w:style w:type="character" w:customStyle="1" w:styleId="CommentSubjectChar">
    <w:name w:val="Comment Subject Char"/>
    <w:basedOn w:val="CommentTextChar"/>
    <w:link w:val="CommentSubject"/>
    <w:rsid w:val="00365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0</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Doyle, Barbara</cp:lastModifiedBy>
  <cp:revision>2</cp:revision>
  <cp:lastPrinted>2002-12-05T19:38:00Z</cp:lastPrinted>
  <dcterms:created xsi:type="dcterms:W3CDTF">2015-03-26T02:13:00Z</dcterms:created>
  <dcterms:modified xsi:type="dcterms:W3CDTF">2015-03-26T02:13:00Z</dcterms:modified>
</cp:coreProperties>
</file>