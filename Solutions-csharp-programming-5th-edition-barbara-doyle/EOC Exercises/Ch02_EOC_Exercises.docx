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3FCFA" w14:textId="77777777" w:rsidR="0049706C" w:rsidRPr="00D667B1" w:rsidRDefault="009025C2" w:rsidP="0049706C">
      <w:pPr>
        <w:pStyle w:val="EOCNL"/>
        <w:framePr w:wrap="around"/>
        <w:jc w:val="center"/>
        <w:rPr>
          <w:rStyle w:val="PageNumber"/>
        </w:rPr>
      </w:pPr>
      <w:r w:rsidRPr="00D667B1">
        <w:rPr>
          <w:rStyle w:val="PageNumber"/>
          <w:u w:val="single"/>
        </w:rPr>
        <w:t>C# Programming: From Problem Analysis to Program Design</w:t>
      </w:r>
      <w:r w:rsidRPr="00D667B1">
        <w:rPr>
          <w:rStyle w:val="PageNumber"/>
        </w:rPr>
        <w:t xml:space="preserve">, </w:t>
      </w:r>
      <w:r w:rsidR="005317F1" w:rsidRPr="00D667B1">
        <w:rPr>
          <w:rStyle w:val="PageNumber"/>
        </w:rPr>
        <w:t>5th</w:t>
      </w:r>
      <w:r w:rsidR="0049706C" w:rsidRPr="00D667B1">
        <w:rPr>
          <w:rStyle w:val="PageNumber"/>
        </w:rPr>
        <w:t xml:space="preserve"> edition</w:t>
      </w:r>
    </w:p>
    <w:p w14:paraId="360CF217" w14:textId="77777777" w:rsidR="00047E5B" w:rsidRPr="00D667B1" w:rsidRDefault="009025C2">
      <w:pPr>
        <w:pStyle w:val="EOCNL"/>
        <w:framePr w:wrap="around"/>
        <w:jc w:val="center"/>
      </w:pPr>
      <w:r w:rsidRPr="00D667B1">
        <w:t xml:space="preserve">Chapter </w:t>
      </w:r>
      <w:r w:rsidR="00F95FF2" w:rsidRPr="00D667B1">
        <w:t>2</w:t>
      </w:r>
    </w:p>
    <w:p w14:paraId="29B02C15" w14:textId="77777777" w:rsidR="00047E5B" w:rsidRPr="00D667B1" w:rsidRDefault="009025C2">
      <w:pPr>
        <w:pStyle w:val="BT"/>
      </w:pPr>
      <w:r w:rsidRPr="00D667B1">
        <w:t>1.</w:t>
      </w:r>
      <w:r w:rsidRPr="00D667B1">
        <w:tab/>
      </w:r>
      <w:r w:rsidR="00191278" w:rsidRPr="00D667B1">
        <w:t>d</w:t>
      </w:r>
      <w:r w:rsidRPr="00D667B1">
        <w:t>.</w:t>
      </w:r>
      <w:r w:rsidRPr="00D667B1">
        <w:tab/>
      </w:r>
      <w:proofErr w:type="spellStart"/>
      <w:r w:rsidR="00191278" w:rsidRPr="00D667B1">
        <w:t>sampleV</w:t>
      </w:r>
      <w:r w:rsidRPr="00D667B1">
        <w:t>alue</w:t>
      </w:r>
      <w:proofErr w:type="spellEnd"/>
    </w:p>
    <w:p w14:paraId="6697DF4B" w14:textId="77777777" w:rsidR="00047E5B" w:rsidRPr="00D667B1" w:rsidRDefault="00191278">
      <w:pPr>
        <w:pStyle w:val="BT"/>
      </w:pPr>
      <w:r w:rsidRPr="00D667B1">
        <w:t>2.</w:t>
      </w:r>
      <w:r w:rsidRPr="00D667B1">
        <w:tab/>
        <w:t>c.</w:t>
      </w:r>
      <w:r w:rsidRPr="00D667B1">
        <w:tab/>
        <w:t>floating-point</w:t>
      </w:r>
    </w:p>
    <w:p w14:paraId="6B5E2CE4" w14:textId="77777777" w:rsidR="00047E5B" w:rsidRPr="00D667B1" w:rsidRDefault="009025C2">
      <w:pPr>
        <w:pStyle w:val="BT"/>
      </w:pPr>
      <w:r w:rsidRPr="00D667B1">
        <w:t>3.</w:t>
      </w:r>
      <w:r w:rsidRPr="00D667B1">
        <w:tab/>
        <w:t>c.</w:t>
      </w:r>
      <w:r w:rsidRPr="00D667B1">
        <w:tab/>
        <w:t>string</w:t>
      </w:r>
    </w:p>
    <w:p w14:paraId="16ED0F35" w14:textId="77777777" w:rsidR="00047E5B" w:rsidRPr="00D667B1" w:rsidRDefault="009025C2">
      <w:pPr>
        <w:pStyle w:val="BT"/>
      </w:pPr>
      <w:r w:rsidRPr="00D667B1">
        <w:t>4.</w:t>
      </w:r>
      <w:r w:rsidRPr="00D667B1">
        <w:tab/>
        <w:t>e.</w:t>
      </w:r>
      <w:r w:rsidRPr="00D667B1">
        <w:tab/>
        <w:t xml:space="preserve">all of the above </w:t>
      </w:r>
    </w:p>
    <w:p w14:paraId="1F6D18C8" w14:textId="77777777" w:rsidR="00047E5B" w:rsidRPr="00D667B1" w:rsidRDefault="009025C2">
      <w:pPr>
        <w:pStyle w:val="BT"/>
      </w:pPr>
      <w:r w:rsidRPr="00D667B1">
        <w:t>5.</w:t>
      </w:r>
      <w:r w:rsidRPr="00D667B1">
        <w:tab/>
        <w:t>c.</w:t>
      </w:r>
      <w:r w:rsidRPr="00D667B1">
        <w:tab/>
      </w:r>
      <w:r w:rsidR="00191278" w:rsidRPr="00D667B1">
        <w:t>using</w:t>
      </w:r>
    </w:p>
    <w:p w14:paraId="375C70CC" w14:textId="77777777" w:rsidR="00047E5B" w:rsidRPr="00D667B1" w:rsidRDefault="009025C2">
      <w:pPr>
        <w:pStyle w:val="BT"/>
      </w:pPr>
      <w:r w:rsidRPr="00D667B1">
        <w:t>6.</w:t>
      </w:r>
      <w:r w:rsidRPr="00D667B1">
        <w:tab/>
        <w:t>d.</w:t>
      </w:r>
      <w:r w:rsidRPr="00D667B1">
        <w:tab/>
        <w:t xml:space="preserve">double does not require suffixing a numeric literal with a value </w:t>
      </w:r>
      <w:r w:rsidRPr="00D667B1">
        <w:tab/>
      </w:r>
      <w:r w:rsidRPr="00D667B1">
        <w:tab/>
      </w:r>
      <w:r w:rsidRPr="00D667B1">
        <w:tab/>
      </w:r>
      <w:r w:rsidRPr="00D667B1">
        <w:tab/>
        <w:t xml:space="preserve">such as </w:t>
      </w:r>
      <w:r w:rsidR="00263654" w:rsidRPr="00D243BC">
        <w:t>‘m’ or ‘f’</w:t>
      </w:r>
      <w:r w:rsidRPr="00D667B1">
        <w:t>.</w:t>
      </w:r>
    </w:p>
    <w:p w14:paraId="7060082A" w14:textId="77777777" w:rsidR="00047E5B" w:rsidRPr="00D667B1" w:rsidRDefault="00263654">
      <w:pPr>
        <w:pStyle w:val="BT"/>
      </w:pPr>
      <w:r>
        <w:t>7.</w:t>
      </w:r>
      <w:r>
        <w:tab/>
        <w:t>b.</w:t>
      </w:r>
      <w:r>
        <w:tab/>
        <w:t xml:space="preserve">string </w:t>
      </w:r>
      <w:proofErr w:type="spellStart"/>
      <w:r>
        <w:t>nameOfBook</w:t>
      </w:r>
      <w:proofErr w:type="spellEnd"/>
      <w:r>
        <w:t>;</w:t>
      </w:r>
    </w:p>
    <w:p w14:paraId="2F262D18" w14:textId="77777777" w:rsidR="00047E5B" w:rsidRPr="00D667B1" w:rsidRDefault="00263654">
      <w:pPr>
        <w:pStyle w:val="BT"/>
      </w:pPr>
      <w:r>
        <w:t>8.</w:t>
      </w:r>
      <w:r>
        <w:tab/>
        <w:t>a.</w:t>
      </w:r>
      <w:r>
        <w:tab/>
        <w:t>classes</w:t>
      </w:r>
    </w:p>
    <w:p w14:paraId="669CB2AE" w14:textId="77777777" w:rsidR="00047E5B" w:rsidRPr="00D667B1" w:rsidRDefault="00263654">
      <w:pPr>
        <w:pStyle w:val="BT"/>
      </w:pPr>
      <w:r>
        <w:t>9.</w:t>
      </w:r>
      <w:r>
        <w:tab/>
        <w:t>b.</w:t>
      </w:r>
      <w:r>
        <w:tab/>
        <w:t>417</w:t>
      </w:r>
    </w:p>
    <w:p w14:paraId="247FA98F" w14:textId="77777777" w:rsidR="00047E5B" w:rsidRPr="00D667B1" w:rsidRDefault="00263654">
      <w:pPr>
        <w:pStyle w:val="BT"/>
      </w:pPr>
      <w:r>
        <w:t>10.</w:t>
      </w:r>
      <w:r>
        <w:tab/>
        <w:t>c.</w:t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upperLimit</w:t>
      </w:r>
      <w:proofErr w:type="spellEnd"/>
      <w:r>
        <w:t>;</w:t>
      </w:r>
    </w:p>
    <w:p w14:paraId="50989F73" w14:textId="77777777" w:rsidR="00047E5B" w:rsidRPr="00D667B1" w:rsidRDefault="00263654">
      <w:pPr>
        <w:pStyle w:val="BT"/>
      </w:pPr>
      <w:r>
        <w:t>11.</w:t>
      </w:r>
      <w:r>
        <w:tab/>
        <w:t>a.</w:t>
      </w:r>
      <w:r>
        <w:tab/>
        <w:t>places a value in memory that cannot be changed</w:t>
      </w:r>
    </w:p>
    <w:p w14:paraId="0A29EA14" w14:textId="77777777" w:rsidR="00047E5B" w:rsidRPr="00D667B1" w:rsidRDefault="00263654">
      <w:pPr>
        <w:pStyle w:val="BT"/>
      </w:pPr>
      <w:r>
        <w:t>12.</w:t>
      </w:r>
      <w:r>
        <w:tab/>
        <w:t>d.</w:t>
      </w:r>
      <w:r>
        <w:tab/>
        <w:t>result += 15;</w:t>
      </w:r>
    </w:p>
    <w:p w14:paraId="0505B8F1" w14:textId="77777777" w:rsidR="00047E5B" w:rsidRPr="00D667B1" w:rsidRDefault="00263654">
      <w:pPr>
        <w:pStyle w:val="BT"/>
      </w:pPr>
      <w:r>
        <w:t>13.</w:t>
      </w:r>
      <w:r>
        <w:tab/>
        <w:t>c.</w:t>
      </w:r>
      <w:r>
        <w:tab/>
        <w:t>8</w:t>
      </w:r>
    </w:p>
    <w:p w14:paraId="4794A774" w14:textId="77777777" w:rsidR="00047E5B" w:rsidRPr="00D667B1" w:rsidRDefault="00263654">
      <w:pPr>
        <w:pStyle w:val="BT"/>
      </w:pPr>
      <w:r>
        <w:t>14.</w:t>
      </w:r>
      <w:r>
        <w:tab/>
        <w:t>c.</w:t>
      </w:r>
      <w:r>
        <w:tab/>
      </w:r>
      <w:commentRangeStart w:id="0"/>
      <w:commentRangeStart w:id="1"/>
      <w:r>
        <w:t>2</w:t>
      </w:r>
      <w:r w:rsidRPr="00D243BC">
        <w:t>8</w:t>
      </w:r>
      <w:commentRangeEnd w:id="0"/>
      <w:r w:rsidR="000D784C">
        <w:rPr>
          <w:rStyle w:val="CommentReference"/>
          <w:rFonts w:ascii="New York" w:hAnsi="New York"/>
        </w:rPr>
        <w:commentReference w:id="0"/>
      </w:r>
      <w:commentRangeEnd w:id="1"/>
      <w:r w:rsidR="00D243BC">
        <w:rPr>
          <w:rStyle w:val="CommentReference"/>
          <w:rFonts w:ascii="New York" w:hAnsi="New York"/>
        </w:rPr>
        <w:commentReference w:id="1"/>
      </w:r>
    </w:p>
    <w:p w14:paraId="2CE8E5EF" w14:textId="77777777" w:rsidR="00047E5B" w:rsidRPr="00D667B1" w:rsidRDefault="00263654">
      <w:pPr>
        <w:pStyle w:val="BT"/>
      </w:pPr>
      <w:r>
        <w:t xml:space="preserve"> 15.</w:t>
      </w:r>
      <w:r>
        <w:tab/>
        <w:t xml:space="preserve"> d.</w:t>
      </w:r>
      <w:r>
        <w:tab/>
        <w:t>all of the above</w:t>
      </w:r>
    </w:p>
    <w:p w14:paraId="7DC9BEAA" w14:textId="77777777" w:rsidR="00047E5B" w:rsidRPr="00D667B1" w:rsidRDefault="00263654">
      <w:pPr>
        <w:pStyle w:val="BT"/>
      </w:pPr>
      <w:r>
        <w:lastRenderedPageBreak/>
        <w:t>16.</w:t>
      </w:r>
      <w:r>
        <w:tab/>
        <w:t>a.</w:t>
      </w:r>
      <w:r>
        <w:tab/>
      </w:r>
      <w:proofErr w:type="spellStart"/>
      <w:r>
        <w:t>ans</w:t>
      </w:r>
      <w:proofErr w:type="spellEnd"/>
      <w:r>
        <w:t xml:space="preserve"> = value1 + value2 * value3 – (value4 + 20</w:t>
      </w:r>
      <w:r w:rsidR="00D243BC">
        <w:t xml:space="preserve"> </w:t>
      </w:r>
      <w:r>
        <w:t>/</w:t>
      </w:r>
      <w:r w:rsidR="00D243BC">
        <w:t xml:space="preserve"> </w:t>
      </w:r>
      <w:r>
        <w:t>5 % 2) * 7</w:t>
      </w:r>
      <w:r w:rsidR="009025C2" w:rsidRPr="00D667B1">
        <w:t>;</w:t>
      </w:r>
    </w:p>
    <w:p w14:paraId="3FA46C7B" w14:textId="77777777" w:rsidR="00047E5B" w:rsidRPr="00D667B1" w:rsidRDefault="00263654">
      <w:pPr>
        <w:pStyle w:val="BT"/>
      </w:pPr>
      <w:r>
        <w:tab/>
        <w:t xml:space="preserve">     </w:t>
      </w:r>
      <w:r w:rsidR="00D243BC">
        <w:tab/>
        <w:t xml:space="preserve"> </w:t>
      </w:r>
      <w:r w:rsidR="00D243BC">
        <w:tab/>
        <w:t xml:space="preserve">      </w:t>
      </w:r>
      <w:r>
        <w:t xml:space="preserve">8            6             4          7          </w:t>
      </w:r>
      <w:r w:rsidR="00D243BC">
        <w:t xml:space="preserve">       </w:t>
      </w:r>
      <w:r>
        <w:t xml:space="preserve">3     1    </w:t>
      </w:r>
      <w:r w:rsidR="00D243BC">
        <w:t xml:space="preserve"> </w:t>
      </w:r>
      <w:r>
        <w:t>2      5</w:t>
      </w:r>
    </w:p>
    <w:p w14:paraId="21E273BE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</w:r>
      <w:proofErr w:type="spellStart"/>
      <w:r>
        <w:t>ans</w:t>
      </w:r>
      <w:proofErr w:type="spellEnd"/>
      <w:r>
        <w:t xml:space="preserve"> += value1-- * 10;</w:t>
      </w:r>
    </w:p>
    <w:p w14:paraId="077EF753" w14:textId="77777777" w:rsidR="00047E5B" w:rsidRPr="00D667B1" w:rsidRDefault="00263654">
      <w:pPr>
        <w:pStyle w:val="BT"/>
      </w:pPr>
      <w:r>
        <w:tab/>
        <w:t xml:space="preserve">  </w:t>
      </w:r>
      <w:r w:rsidR="00D243BC">
        <w:tab/>
      </w:r>
      <w:r w:rsidR="00D243BC">
        <w:tab/>
        <w:t xml:space="preserve">      </w:t>
      </w:r>
      <w:r>
        <w:t xml:space="preserve">3   </w:t>
      </w:r>
      <w:r w:rsidR="00D243BC">
        <w:t xml:space="preserve">     </w:t>
      </w:r>
      <w:r>
        <w:t xml:space="preserve">2   </w:t>
      </w:r>
      <w:r w:rsidR="00D243BC">
        <w:t xml:space="preserve">      </w:t>
      </w:r>
      <w:r>
        <w:t>1</w:t>
      </w:r>
    </w:p>
    <w:p w14:paraId="2CE2E094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</w:r>
      <w:proofErr w:type="spellStart"/>
      <w:r>
        <w:t>ans</w:t>
      </w:r>
      <w:proofErr w:type="spellEnd"/>
      <w:r>
        <w:t xml:space="preserve"> = (((value1 + 7) – 6 * value2) / 2);</w:t>
      </w:r>
    </w:p>
    <w:p w14:paraId="16CE54CD" w14:textId="77777777" w:rsidR="00047E5B" w:rsidRPr="00D667B1" w:rsidRDefault="00263654">
      <w:pPr>
        <w:pStyle w:val="BT"/>
      </w:pPr>
      <w:r>
        <w:tab/>
        <w:t xml:space="preserve">       </w:t>
      </w:r>
      <w:r w:rsidR="00D243BC">
        <w:tab/>
      </w:r>
      <w:r w:rsidR="00D243BC">
        <w:tab/>
        <w:t xml:space="preserve">      </w:t>
      </w:r>
      <w:r>
        <w:t xml:space="preserve">5   </w:t>
      </w:r>
      <w:r w:rsidR="00D243BC">
        <w:t xml:space="preserve">              </w:t>
      </w:r>
      <w:r>
        <w:t xml:space="preserve">1      3    2     </w:t>
      </w:r>
      <w:r w:rsidR="00D243BC">
        <w:t xml:space="preserve">        </w:t>
      </w:r>
      <w:r>
        <w:t xml:space="preserve">4                        </w:t>
      </w:r>
    </w:p>
    <w:p w14:paraId="0497F772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ans</w:t>
      </w:r>
      <w:proofErr w:type="spellEnd"/>
      <w:r>
        <w:t xml:space="preserve"> = value1 + value2 / value3 * value4--;</w:t>
      </w:r>
    </w:p>
    <w:p w14:paraId="54FC8204" w14:textId="77777777" w:rsidR="00047E5B" w:rsidRPr="00D667B1" w:rsidRDefault="00263654">
      <w:pPr>
        <w:pStyle w:val="BT"/>
      </w:pPr>
      <w:r>
        <w:tab/>
        <w:t xml:space="preserve">      </w:t>
      </w:r>
      <w:r w:rsidR="00D243BC">
        <w:tab/>
      </w:r>
      <w:r w:rsidR="00D243BC">
        <w:tab/>
        <w:t xml:space="preserve">       </w:t>
      </w:r>
      <w:r>
        <w:t xml:space="preserve">5     </w:t>
      </w:r>
      <w:r w:rsidR="00D243BC">
        <w:t xml:space="preserve">  </w:t>
      </w:r>
      <w:r>
        <w:t xml:space="preserve">      4           1         </w:t>
      </w:r>
      <w:r w:rsidR="00D243BC">
        <w:t xml:space="preserve"> </w:t>
      </w:r>
      <w:r>
        <w:t xml:space="preserve">  2           3    </w:t>
      </w:r>
    </w:p>
    <w:p w14:paraId="7614B6BB" w14:textId="77777777" w:rsidR="00047E5B" w:rsidRPr="00D667B1" w:rsidRDefault="00263654">
      <w:pPr>
        <w:pStyle w:val="BT"/>
      </w:pPr>
      <w:r>
        <w:tab/>
        <w:t>17.</w:t>
      </w:r>
      <w:r>
        <w:tab/>
        <w:t>a.</w:t>
      </w:r>
      <w:r>
        <w:tab/>
        <w:t>valid</w:t>
      </w:r>
    </w:p>
    <w:p w14:paraId="13B317A0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>invalid; # is an invalid character</w:t>
      </w:r>
    </w:p>
    <w:p w14:paraId="589E19FC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  <w:t>invalid; has embedded spaces</w:t>
      </w:r>
    </w:p>
    <w:p w14:paraId="4457AF9D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  <w:t>valid</w:t>
      </w:r>
    </w:p>
    <w:p w14:paraId="72F8F66B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  <w:t>valid</w:t>
      </w:r>
    </w:p>
    <w:p w14:paraId="541265A6" w14:textId="77777777" w:rsidR="00047E5B" w:rsidRPr="00D667B1" w:rsidRDefault="00263654">
      <w:pPr>
        <w:pStyle w:val="BT"/>
      </w:pPr>
      <w:r>
        <w:t>18.</w:t>
      </w:r>
      <w:r>
        <w:tab/>
        <w:t>a.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noOfCorrectResponses</w:t>
      </w:r>
      <w:proofErr w:type="spellEnd"/>
      <w:r>
        <w:t>;</w:t>
      </w:r>
    </w:p>
    <w:p w14:paraId="60D27808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decimal </w:t>
      </w:r>
      <w:proofErr w:type="spellStart"/>
      <w:r>
        <w:t>amountOwed</w:t>
      </w:r>
      <w:proofErr w:type="spellEnd"/>
      <w:r>
        <w:t xml:space="preserve">; </w:t>
      </w:r>
    </w:p>
    <w:p w14:paraId="0553A5E0" w14:textId="77777777" w:rsidR="00047E5B" w:rsidRPr="00D667B1" w:rsidRDefault="00263654">
      <w:pPr>
        <w:pStyle w:val="BT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double </w:t>
      </w:r>
      <w:proofErr w:type="spellStart"/>
      <w:r>
        <w:t>amountOwed</w:t>
      </w:r>
      <w:proofErr w:type="spellEnd"/>
      <w:r>
        <w:t>;</w:t>
      </w:r>
    </w:p>
    <w:p w14:paraId="750F231E" w14:textId="77777777" w:rsidR="00047E5B" w:rsidRPr="00D667B1" w:rsidRDefault="00D243BC">
      <w:pPr>
        <w:pStyle w:val="BT"/>
      </w:pPr>
      <w:r>
        <w:tab/>
      </w:r>
      <w:r w:rsidR="00263654">
        <w:tab/>
      </w:r>
      <w:proofErr w:type="gramStart"/>
      <w:r w:rsidR="00263654">
        <w:t>c</w:t>
      </w:r>
      <w:proofErr w:type="gramEnd"/>
      <w:r w:rsidR="00263654">
        <w:t>.</w:t>
      </w:r>
      <w:r w:rsidR="00263654">
        <w:tab/>
        <w:t xml:space="preserve">string </w:t>
      </w:r>
      <w:proofErr w:type="spellStart"/>
      <w:r w:rsidR="00263654">
        <w:t>homeTown</w:t>
      </w:r>
      <w:proofErr w:type="spellEnd"/>
      <w:r w:rsidR="00263654">
        <w:t>;</w:t>
      </w:r>
    </w:p>
    <w:p w14:paraId="60C31E32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examScore</w:t>
      </w:r>
      <w:proofErr w:type="spellEnd"/>
      <w:r>
        <w:t>;</w:t>
      </w:r>
    </w:p>
    <w:p w14:paraId="386A5E5F" w14:textId="77777777" w:rsidR="00047E5B" w:rsidRPr="00D667B1" w:rsidRDefault="00263654">
      <w:pPr>
        <w:pStyle w:val="BT"/>
      </w:pPr>
      <w:r>
        <w:lastRenderedPageBreak/>
        <w:tab/>
      </w:r>
      <w:r>
        <w:tab/>
      </w:r>
      <w:proofErr w:type="gramStart"/>
      <w:r>
        <w:t>e</w:t>
      </w:r>
      <w:proofErr w:type="gramEnd"/>
      <w:r>
        <w:t>.</w:t>
      </w:r>
      <w:r>
        <w:tab/>
        <w:t xml:space="preserve">char </w:t>
      </w:r>
      <w:proofErr w:type="spellStart"/>
      <w:r>
        <w:t>finalGrade</w:t>
      </w:r>
      <w:proofErr w:type="spellEnd"/>
      <w:r>
        <w:t>;</w:t>
      </w:r>
    </w:p>
    <w:p w14:paraId="63B3462A" w14:textId="77777777" w:rsidR="00047E5B" w:rsidRPr="00D667B1" w:rsidRDefault="00263654">
      <w:pPr>
        <w:pStyle w:val="BT"/>
      </w:pPr>
      <w:r>
        <w:t>19.</w:t>
      </w:r>
      <w:r>
        <w:tab/>
        <w:t>a.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noOfCorrectResponses</w:t>
      </w:r>
      <w:proofErr w:type="spellEnd"/>
      <w:r>
        <w:t xml:space="preserve"> = 0;</w:t>
      </w:r>
    </w:p>
    <w:p w14:paraId="6F97A96C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decimal </w:t>
      </w:r>
      <w:proofErr w:type="spellStart"/>
      <w:r>
        <w:t>amountOwed</w:t>
      </w:r>
      <w:proofErr w:type="spellEnd"/>
      <w:r>
        <w:t xml:space="preserve"> = 0m; </w:t>
      </w:r>
    </w:p>
    <w:p w14:paraId="284B9137" w14:textId="77777777" w:rsidR="00047E5B" w:rsidRPr="00D667B1" w:rsidRDefault="00263654">
      <w:pPr>
        <w:pStyle w:val="BT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double </w:t>
      </w:r>
      <w:proofErr w:type="spellStart"/>
      <w:r>
        <w:t>amountOwed</w:t>
      </w:r>
      <w:proofErr w:type="spellEnd"/>
      <w:r>
        <w:t xml:space="preserve"> = 0;</w:t>
      </w:r>
    </w:p>
    <w:p w14:paraId="760EC3EB" w14:textId="77777777" w:rsidR="00047E5B" w:rsidRPr="00D667B1" w:rsidRDefault="00263654">
      <w:pPr>
        <w:pStyle w:val="BT"/>
      </w:pPr>
      <w:r>
        <w:tab/>
      </w:r>
      <w:r w:rsidR="00D243BC">
        <w:tab/>
      </w:r>
      <w:proofErr w:type="gramStart"/>
      <w:r>
        <w:t>c</w:t>
      </w:r>
      <w:proofErr w:type="gramEnd"/>
      <w:r>
        <w:t>.</w:t>
      </w:r>
      <w:r>
        <w:tab/>
        <w:t xml:space="preserve">string </w:t>
      </w:r>
      <w:proofErr w:type="spellStart"/>
      <w:r>
        <w:t>homeTown</w:t>
      </w:r>
      <w:proofErr w:type="spellEnd"/>
      <w:r>
        <w:t xml:space="preserve"> = “</w:t>
      </w:r>
      <w:smartTag w:uri="urn:schemas-microsoft-com:office:smarttags" w:element="place">
        <w:smartTag w:uri="urn:schemas-microsoft-com:office:smarttags" w:element="City">
          <w:r>
            <w:t>Jacksonville</w:t>
          </w:r>
        </w:smartTag>
      </w:smartTag>
      <w:r>
        <w:t>”;</w:t>
      </w:r>
    </w:p>
    <w:p w14:paraId="2F7EFF84" w14:textId="77777777" w:rsidR="00047E5B" w:rsidRPr="00D667B1" w:rsidRDefault="00263654">
      <w:pPr>
        <w:pStyle w:val="BT"/>
      </w:pPr>
      <w:r>
        <w:tab/>
      </w:r>
      <w:r>
        <w:tab/>
        <w:t>d.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examScore</w:t>
      </w:r>
      <w:proofErr w:type="spellEnd"/>
      <w:r>
        <w:t xml:space="preserve"> = 100;</w:t>
      </w:r>
    </w:p>
    <w:p w14:paraId="361D2938" w14:textId="77777777" w:rsidR="00047E5B" w:rsidRPr="00D667B1" w:rsidRDefault="00263654">
      <w:pPr>
        <w:pStyle w:val="BT"/>
      </w:pPr>
      <w:r>
        <w:tab/>
      </w:r>
      <w:r>
        <w:tab/>
        <w:t>e.</w:t>
      </w:r>
      <w:r>
        <w:tab/>
        <w:t xml:space="preserve">char </w:t>
      </w:r>
      <w:proofErr w:type="spellStart"/>
      <w:r>
        <w:t>finalGrade</w:t>
      </w:r>
      <w:proofErr w:type="spellEnd"/>
      <w:r>
        <w:t xml:space="preserve"> = ‘A’;</w:t>
      </w:r>
    </w:p>
    <w:p w14:paraId="17C32103" w14:textId="77777777" w:rsidR="00047E5B" w:rsidRPr="00D667B1" w:rsidRDefault="00263654">
      <w:pPr>
        <w:pStyle w:val="BT"/>
      </w:pPr>
      <w:r>
        <w:t>20.</w:t>
      </w:r>
      <w:r>
        <w:tab/>
        <w:t>a.</w:t>
      </w:r>
      <w:r>
        <w:tab/>
        <w:t>x = 2; y = 7; z = 11</w:t>
      </w:r>
    </w:p>
    <w:p w14:paraId="33D6377F" w14:textId="77777777" w:rsidR="00047E5B" w:rsidRPr="00D667B1" w:rsidRDefault="00263654">
      <w:pPr>
        <w:pStyle w:val="BT"/>
      </w:pPr>
      <w:r>
        <w:tab/>
      </w:r>
      <w:r>
        <w:tab/>
        <w:t>b.</w:t>
      </w:r>
      <w:r>
        <w:tab/>
        <w:t>x = 10; y = 6; z = 10</w:t>
      </w:r>
    </w:p>
    <w:p w14:paraId="3C1BE0F3" w14:textId="77777777" w:rsidR="00047E5B" w:rsidRPr="00D667B1" w:rsidRDefault="00263654">
      <w:pPr>
        <w:pStyle w:val="BT"/>
      </w:pPr>
      <w:r>
        <w:tab/>
      </w:r>
      <w:r>
        <w:tab/>
        <w:t>c.</w:t>
      </w:r>
      <w:r>
        <w:tab/>
        <w:t>x = 2; y = 6; z = 9</w:t>
      </w:r>
    </w:p>
    <w:p w14:paraId="14918DA4" w14:textId="77777777" w:rsidR="00047E5B" w:rsidRPr="00D667B1" w:rsidRDefault="00263654">
      <w:pPr>
        <w:pStyle w:val="BT"/>
      </w:pPr>
      <w:r>
        <w:tab/>
      </w:r>
      <w:r>
        <w:tab/>
        <w:t>d.</w:t>
      </w:r>
      <w:r>
        <w:tab/>
        <w:t xml:space="preserve">x = 2; y = 13; z = 10 </w:t>
      </w:r>
    </w:p>
    <w:p w14:paraId="2EF38B5F" w14:textId="77777777" w:rsidR="00047E5B" w:rsidRPr="00D667B1" w:rsidRDefault="00263654">
      <w:pPr>
        <w:pStyle w:val="BT"/>
      </w:pPr>
      <w:r>
        <w:t>21.</w:t>
      </w:r>
      <w:r>
        <w:tab/>
        <w:t>a.</w:t>
      </w:r>
      <w:r>
        <w:tab/>
        <w:t>x = 2.5; y = 7.9; z = 69</w:t>
      </w:r>
    </w:p>
    <w:p w14:paraId="5036773B" w14:textId="77777777" w:rsidR="00047E5B" w:rsidRPr="00D667B1" w:rsidRDefault="00263654">
      <w:pPr>
        <w:pStyle w:val="BT"/>
      </w:pPr>
      <w:r>
        <w:tab/>
      </w:r>
      <w:r>
        <w:tab/>
        <w:t>b.</w:t>
      </w:r>
      <w:r>
        <w:tab/>
        <w:t>x = 19.666666666667; y = 5.9; z = 10</w:t>
      </w:r>
    </w:p>
    <w:p w14:paraId="5488E35B" w14:textId="77777777" w:rsidR="00047E5B" w:rsidRPr="00D667B1" w:rsidRDefault="00263654">
      <w:pPr>
        <w:pStyle w:val="BT"/>
      </w:pPr>
      <w:r>
        <w:tab/>
      </w:r>
      <w:r>
        <w:tab/>
        <w:t>c.</w:t>
      </w:r>
      <w:r>
        <w:tab/>
        <w:t>x = 2.5; y = 6.9; z = 4.16666666666667;</w:t>
      </w:r>
      <w:r>
        <w:tab/>
      </w:r>
      <w:r>
        <w:tab/>
      </w:r>
      <w:r>
        <w:tab/>
      </w:r>
      <w:r>
        <w:tab/>
      </w:r>
    </w:p>
    <w:p w14:paraId="2286FA7E" w14:textId="77777777" w:rsidR="00047E5B" w:rsidRPr="00D667B1" w:rsidRDefault="00263654">
      <w:pPr>
        <w:pStyle w:val="BT"/>
      </w:pPr>
      <w:r>
        <w:tab/>
      </w:r>
      <w:r>
        <w:tab/>
        <w:t>d.</w:t>
      </w:r>
      <w:r>
        <w:tab/>
        <w:t>x = 2.5; y = 6.9; z = 4.225;</w:t>
      </w:r>
      <w:r>
        <w:tab/>
      </w:r>
      <w:r>
        <w:tab/>
      </w:r>
    </w:p>
    <w:p w14:paraId="2F4484D9" w14:textId="77777777" w:rsidR="00047E5B" w:rsidRPr="00D667B1" w:rsidRDefault="00263654">
      <w:pPr>
        <w:pStyle w:val="BT"/>
      </w:pPr>
      <w:r>
        <w:t>22.</w:t>
      </w:r>
      <w:r>
        <w:tab/>
        <w:t xml:space="preserve">a. </w:t>
      </w:r>
      <w:r>
        <w:tab/>
        <w:t>Result is $67.00</w:t>
      </w:r>
    </w:p>
    <w:p w14:paraId="72A940D6" w14:textId="77777777" w:rsidR="00047E5B" w:rsidRPr="00D667B1" w:rsidRDefault="00263654">
      <w:pPr>
        <w:pStyle w:val="BT"/>
      </w:pPr>
      <w:r>
        <w:tab/>
      </w:r>
      <w:r>
        <w:tab/>
        <w:t>b.</w:t>
      </w:r>
      <w:r>
        <w:tab/>
        <w:t>Number 1 is $3.00</w:t>
      </w:r>
    </w:p>
    <w:p w14:paraId="622940EF" w14:textId="77777777" w:rsidR="00D243BC" w:rsidRDefault="00263654">
      <w:pPr>
        <w:pStyle w:val="BT"/>
      </w:pPr>
      <w:r>
        <w:tab/>
      </w:r>
      <w:r>
        <w:tab/>
        <w:t>c.</w:t>
      </w:r>
      <w:r>
        <w:tab/>
        <w:t xml:space="preserve">1         - $6.00   </w:t>
      </w:r>
    </w:p>
    <w:p w14:paraId="63ACFFF1" w14:textId="77777777" w:rsidR="00047E5B" w:rsidRPr="00D667B1" w:rsidRDefault="00263654" w:rsidP="00201719">
      <w:pPr>
        <w:pStyle w:val="BT"/>
        <w:ind w:left="3600"/>
      </w:pPr>
      <w:r>
        <w:lastRenderedPageBreak/>
        <w:t xml:space="preserve">// The 1 is followed by 9 spaces, the hyphen, and then 5 more spaces before $6.00…negative width </w:t>
      </w:r>
      <w:proofErr w:type="spellStart"/>
      <w:r>
        <w:t>specifier</w:t>
      </w:r>
      <w:proofErr w:type="spellEnd"/>
      <w:r>
        <w:t xml:space="preserve"> left justifies and pads spaces to the right. </w:t>
      </w:r>
    </w:p>
    <w:p w14:paraId="7EE3A8B3" w14:textId="77777777" w:rsidR="00047E5B" w:rsidRPr="00D667B1" w:rsidRDefault="00263654">
      <w:pPr>
        <w:pStyle w:val="BT"/>
      </w:pPr>
      <w:r>
        <w:tab/>
      </w:r>
      <w:r>
        <w:tab/>
        <w:t>d.</w:t>
      </w:r>
      <w:r>
        <w:tab/>
        <w:t>1 result xyz 25.00</w:t>
      </w:r>
    </w:p>
    <w:p w14:paraId="7ECBC74C" w14:textId="77777777" w:rsidR="00047E5B" w:rsidRPr="00D667B1" w:rsidRDefault="00263654">
      <w:pPr>
        <w:pStyle w:val="BT"/>
      </w:pPr>
      <w:r>
        <w:t>23.</w:t>
      </w:r>
      <w:r>
        <w:tab/>
        <w:t xml:space="preserve">Variables and constants represent areas in memory where values of a </w:t>
      </w:r>
      <w:r>
        <w:tab/>
      </w:r>
      <w:r>
        <w:tab/>
      </w:r>
      <w:r>
        <w:tab/>
        <w:t>particular data type can be stored. When you declare a variable or constant</w:t>
      </w:r>
      <w:r>
        <w:rPr>
          <w:szCs w:val="22"/>
        </w:rPr>
        <w:t xml:space="preserve">, </w:t>
      </w:r>
      <w:r>
        <w:rPr>
          <w:szCs w:val="22"/>
        </w:rPr>
        <w:tab/>
      </w:r>
      <w:r>
        <w:rPr>
          <w:szCs w:val="22"/>
        </w:rPr>
        <w:tab/>
        <w:t xml:space="preserve">you allocate memory for that data item in your program. Declaration of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constants requires that you use the </w:t>
      </w:r>
      <w:proofErr w:type="spellStart"/>
      <w:r>
        <w:rPr>
          <w:szCs w:val="22"/>
        </w:rPr>
        <w:t>const</w:t>
      </w:r>
      <w:proofErr w:type="spellEnd"/>
      <w:r>
        <w:t xml:space="preserve"> keyword as part of the </w:t>
      </w:r>
      <w:r>
        <w:tab/>
      </w:r>
      <w:r>
        <w:tab/>
      </w:r>
      <w:r>
        <w:tab/>
      </w:r>
      <w:r>
        <w:tab/>
        <w:t xml:space="preserve">declaration. This forces the functionality of not allowing the value to be </w:t>
      </w:r>
      <w:r>
        <w:tab/>
      </w:r>
      <w:r>
        <w:tab/>
      </w:r>
      <w:r>
        <w:tab/>
        <w:t>changed. Thus, variables can change; constants cannot.</w:t>
      </w:r>
    </w:p>
    <w:p w14:paraId="6AA99A94" w14:textId="77777777" w:rsidR="00047E5B" w:rsidRPr="00D667B1" w:rsidRDefault="00263654" w:rsidP="00201719">
      <w:pPr>
        <w:pStyle w:val="BT"/>
        <w:ind w:left="2880" w:hanging="763"/>
      </w:pPr>
      <w:r>
        <w:t xml:space="preserve">24. </w:t>
      </w:r>
      <w:r>
        <w:tab/>
        <w:t xml:space="preserve">Format </w:t>
      </w:r>
      <w:proofErr w:type="spellStart"/>
      <w:r>
        <w:t>specifier</w:t>
      </w:r>
      <w:proofErr w:type="spellEnd"/>
      <w:r>
        <w:t xml:space="preserve"> is useful if you want to control the alignment of items. Following the index ordinal before the colon, add a comma and then add a number representing how many positions the value should be use for display. The formatted data in the field is right-aligned if alignment number value is positive and left-aligned if alignment number value is negative.</w:t>
      </w:r>
    </w:p>
    <w:p w14:paraId="0A0D8F95" w14:textId="3168821A" w:rsidR="00047E5B" w:rsidRPr="00D667B1" w:rsidRDefault="00263654" w:rsidP="00AF3389">
      <w:pPr>
        <w:pStyle w:val="BT"/>
      </w:pPr>
      <w:r>
        <w:t>25.</w:t>
      </w:r>
      <w:r>
        <w:tab/>
      </w:r>
      <w:r w:rsidR="00AF3389">
        <w:t>a</w:t>
      </w:r>
      <w:r>
        <w:t>.</w:t>
      </w:r>
      <w:r>
        <w:tab/>
        <w:t>needs a closing parenthesis for the Main method argument list</w:t>
      </w:r>
    </w:p>
    <w:p w14:paraId="4549F8CE" w14:textId="5CCE9FDB" w:rsidR="00047E5B" w:rsidRPr="00D667B1" w:rsidRDefault="00AF3389">
      <w:pPr>
        <w:pStyle w:val="BT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gramStart"/>
      <w:r>
        <w:rPr>
          <w:szCs w:val="18"/>
        </w:rPr>
        <w:t>b</w:t>
      </w:r>
      <w:proofErr w:type="gramEnd"/>
      <w:r w:rsidR="00263654">
        <w:rPr>
          <w:szCs w:val="18"/>
        </w:rPr>
        <w:t>.</w:t>
      </w:r>
      <w:r w:rsidR="00263654">
        <w:rPr>
          <w:szCs w:val="18"/>
        </w:rPr>
        <w:tab/>
        <w:t>main should begin with an upper case character (</w:t>
      </w:r>
      <w:smartTag w:uri="urn:schemas-microsoft-com:office:smarttags" w:element="place">
        <w:r w:rsidR="00263654">
          <w:rPr>
            <w:szCs w:val="18"/>
          </w:rPr>
          <w:t>Main</w:t>
        </w:r>
      </w:smartTag>
      <w:r w:rsidR="00263654">
        <w:rPr>
          <w:szCs w:val="18"/>
        </w:rPr>
        <w:t>)</w:t>
      </w:r>
    </w:p>
    <w:p w14:paraId="41DAE116" w14:textId="4DC42471" w:rsidR="00047E5B" w:rsidRPr="00D667B1" w:rsidRDefault="00AF3389">
      <w:pPr>
        <w:pStyle w:val="BT"/>
      </w:pPr>
      <w:r>
        <w:rPr>
          <w:szCs w:val="18"/>
        </w:rPr>
        <w:tab/>
      </w:r>
      <w:r>
        <w:rPr>
          <w:szCs w:val="18"/>
        </w:rPr>
        <w:tab/>
      </w:r>
      <w:proofErr w:type="gramStart"/>
      <w:r>
        <w:rPr>
          <w:szCs w:val="18"/>
        </w:rPr>
        <w:t>c</w:t>
      </w:r>
      <w:proofErr w:type="gramEnd"/>
      <w:r w:rsidR="00263654">
        <w:rPr>
          <w:szCs w:val="18"/>
        </w:rPr>
        <w:t>.</w:t>
      </w:r>
      <w:r w:rsidR="00263654">
        <w:rPr>
          <w:szCs w:val="18"/>
        </w:rPr>
        <w:tab/>
      </w:r>
      <w:proofErr w:type="spellStart"/>
      <w:r w:rsidR="00263654">
        <w:t>const</w:t>
      </w:r>
      <w:proofErr w:type="spellEnd"/>
      <w:r w:rsidR="00263654">
        <w:t xml:space="preserve"> should be lowercase</w:t>
      </w:r>
    </w:p>
    <w:p w14:paraId="04F9D233" w14:textId="1908B6BA" w:rsidR="00047E5B" w:rsidRPr="00D667B1" w:rsidRDefault="00AF3389">
      <w:pPr>
        <w:pStyle w:val="BT"/>
      </w:pPr>
      <w:r>
        <w:lastRenderedPageBreak/>
        <w:tab/>
      </w:r>
      <w:r>
        <w:tab/>
      </w:r>
      <w:proofErr w:type="gramStart"/>
      <w:r>
        <w:t>d</w:t>
      </w:r>
      <w:proofErr w:type="gramEnd"/>
      <w:r w:rsidR="00263654">
        <w:t>.</w:t>
      </w:r>
      <w:r w:rsidR="00263654">
        <w:tab/>
        <w:t xml:space="preserve">declaration for y needs a type or replace the semicolon in the </w:t>
      </w:r>
      <w:r w:rsidR="00263654">
        <w:tab/>
      </w:r>
      <w:r w:rsidR="00263654">
        <w:tab/>
      </w:r>
      <w:r w:rsidR="00263654">
        <w:tab/>
      </w:r>
      <w:r w:rsidR="00263654">
        <w:tab/>
        <w:t>declaration for x with a comma.</w:t>
      </w:r>
    </w:p>
    <w:p w14:paraId="7F01B3C2" w14:textId="53EAE41D" w:rsidR="00047E5B" w:rsidRPr="00D667B1" w:rsidRDefault="00AF3389">
      <w:pPr>
        <w:pStyle w:val="BT"/>
      </w:pPr>
      <w:r>
        <w:tab/>
      </w:r>
      <w:r>
        <w:tab/>
      </w:r>
      <w:proofErr w:type="gramStart"/>
      <w:r>
        <w:t>e</w:t>
      </w:r>
      <w:proofErr w:type="gramEnd"/>
      <w:r w:rsidR="00263654">
        <w:tab/>
        <w:t xml:space="preserve">The </w:t>
      </w:r>
      <w:proofErr w:type="spellStart"/>
      <w:r w:rsidR="00263654">
        <w:t>ans</w:t>
      </w:r>
      <w:proofErr w:type="spellEnd"/>
      <w:r w:rsidR="00263654">
        <w:t xml:space="preserve"> argument to the Write( ) should not be enclosed in double </w:t>
      </w:r>
      <w:r w:rsidR="00263654">
        <w:tab/>
      </w:r>
      <w:r w:rsidR="00263654">
        <w:tab/>
      </w:r>
      <w:r w:rsidR="00263654">
        <w:tab/>
        <w:t>quotes.</w:t>
      </w:r>
    </w:p>
    <w:p w14:paraId="7F5A1362" w14:textId="4E3F208B" w:rsidR="00047E5B" w:rsidRPr="00D667B1" w:rsidRDefault="00AF3389" w:rsidP="00AF3389">
      <w:pPr>
        <w:pStyle w:val="BT"/>
        <w:ind w:left="3600" w:hanging="718"/>
      </w:pPr>
      <w:r>
        <w:t>f</w:t>
      </w:r>
      <w:r w:rsidR="00263654">
        <w:t>.</w:t>
      </w:r>
      <w:r w:rsidR="00263654">
        <w:tab/>
      </w:r>
      <w:r>
        <w:t xml:space="preserve">If using static </w:t>
      </w:r>
      <w:proofErr w:type="spellStart"/>
      <w:r w:rsidR="00263654">
        <w:t>System</w:t>
      </w:r>
      <w:r>
        <w:t>.Console</w:t>
      </w:r>
      <w:proofErr w:type="spellEnd"/>
      <w:r>
        <w:t xml:space="preserve">; is added, </w:t>
      </w:r>
      <w:proofErr w:type="gramStart"/>
      <w:r>
        <w:t xml:space="preserve">the  </w:t>
      </w:r>
      <w:proofErr w:type="spellStart"/>
      <w:r>
        <w:t>System</w:t>
      </w:r>
      <w:r w:rsidR="00263654">
        <w:t>.write</w:t>
      </w:r>
      <w:proofErr w:type="spellEnd"/>
      <w:proofErr w:type="gramEnd"/>
      <w:r w:rsidR="00263654">
        <w:t xml:space="preserve"> </w:t>
      </w:r>
      <w:r>
        <w:t>should be changed to Write.</w:t>
      </w:r>
      <w:bookmarkStart w:id="2" w:name="_GoBack"/>
      <w:bookmarkEnd w:id="2"/>
    </w:p>
    <w:p w14:paraId="3DA684D2" w14:textId="47B63999" w:rsidR="00047E5B" w:rsidRPr="00D667B1" w:rsidRDefault="00AF3389">
      <w:pPr>
        <w:pStyle w:val="BT"/>
      </w:pPr>
      <w:r>
        <w:tab/>
      </w:r>
      <w:r>
        <w:tab/>
      </w:r>
      <w:proofErr w:type="gramStart"/>
      <w:r>
        <w:t>g</w:t>
      </w:r>
      <w:proofErr w:type="gramEnd"/>
      <w:r w:rsidR="00263654">
        <w:t>.</w:t>
      </w:r>
      <w:r w:rsidR="00263654">
        <w:tab/>
        <w:t xml:space="preserve">change the declaration of z to a double or suffix the value with an </w:t>
      </w:r>
      <w:r w:rsidR="00263654">
        <w:tab/>
      </w:r>
      <w:r w:rsidR="00263654">
        <w:tab/>
      </w:r>
      <w:r w:rsidR="00263654">
        <w:tab/>
        <w:t>F or f.</w:t>
      </w:r>
    </w:p>
    <w:p w14:paraId="38424D9F" w14:textId="77777777" w:rsidR="00047E5B" w:rsidRPr="00D667B1" w:rsidRDefault="00263654">
      <w:pPr>
        <w:pStyle w:val="BT"/>
      </w:pP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  <w:t>the format string is reversed. It should be {0:f2}</w:t>
      </w:r>
    </w:p>
    <w:p w14:paraId="62A8A4BA" w14:textId="77777777" w:rsidR="00047E5B" w:rsidRPr="00D667B1" w:rsidRDefault="00263654">
      <w:pPr>
        <w:pStyle w:val="BT"/>
      </w:pPr>
      <w:r>
        <w:tab/>
      </w:r>
      <w:r>
        <w:tab/>
      </w:r>
      <w:proofErr w:type="gramStart"/>
      <w:r>
        <w:t>j</w:t>
      </w:r>
      <w:proofErr w:type="gramEnd"/>
      <w:r>
        <w:t>.</w:t>
      </w:r>
      <w:r>
        <w:tab/>
        <w:t xml:space="preserve">instead of using the plus to concatenate the string with the result, </w:t>
      </w:r>
      <w:r>
        <w:tab/>
      </w:r>
      <w:r>
        <w:tab/>
      </w:r>
      <w:r>
        <w:tab/>
        <w:t xml:space="preserve">use a comma to separate the arguments—because the format string </w:t>
      </w:r>
      <w:r>
        <w:tab/>
      </w:r>
      <w:r>
        <w:tab/>
      </w:r>
      <w:r>
        <w:tab/>
        <w:t>is included inside the string argument.</w:t>
      </w:r>
    </w:p>
    <w:p w14:paraId="7AC456D9" w14:textId="77777777" w:rsidR="00047E5B" w:rsidRPr="00D667B1" w:rsidRDefault="00263654">
      <w:pPr>
        <w:pStyle w:val="BT"/>
      </w:pPr>
      <w:r>
        <w:tab/>
      </w:r>
      <w:r>
        <w:tab/>
        <w:t>k.</w:t>
      </w:r>
      <w:r>
        <w:tab/>
        <w:t>need an extra closing brace</w:t>
      </w:r>
    </w:p>
    <w:p w14:paraId="5944B685" w14:textId="77777777" w:rsidR="00047E5B" w:rsidRPr="00D667B1" w:rsidRDefault="00263654">
      <w:pPr>
        <w:pStyle w:val="BT"/>
      </w:pPr>
      <w:r>
        <w:t>Style issues include</w:t>
      </w:r>
    </w:p>
    <w:p w14:paraId="3C1AF78A" w14:textId="77777777" w:rsidR="00047E5B" w:rsidRPr="00D667B1" w:rsidRDefault="00263654">
      <w:pPr>
        <w:pStyle w:val="BT"/>
      </w:pPr>
      <w:r>
        <w:tab/>
      </w:r>
      <w:r>
        <w:tab/>
        <w:t>a.</w:t>
      </w:r>
      <w:r>
        <w:tab/>
        <w:t>identifier for inches should be in uppercase, since it is a constant</w:t>
      </w:r>
    </w:p>
    <w:p w14:paraId="71974032" w14:textId="77777777" w:rsidR="00047E5B" w:rsidRPr="00D667B1" w:rsidRDefault="00263654">
      <w:pPr>
        <w:pStyle w:val="BT"/>
      </w:pPr>
      <w:r>
        <w:tab/>
      </w:r>
      <w:r>
        <w:tab/>
        <w:t>b.</w:t>
      </w:r>
      <w:r>
        <w:tab/>
        <w:t>start the name of the class identifier with an uppercase character</w:t>
      </w:r>
    </w:p>
    <w:p w14:paraId="5286C0EA" w14:textId="77777777" w:rsidR="00047E5B" w:rsidRPr="00D667B1" w:rsidRDefault="00263654">
      <w:pPr>
        <w:pStyle w:val="BT"/>
      </w:pPr>
      <w:r>
        <w:tab/>
      </w:r>
      <w:r>
        <w:tab/>
        <w:t>c.</w:t>
      </w:r>
      <w:r>
        <w:tab/>
        <w:t xml:space="preserve">second and subsequent declarations should be on separate lines </w:t>
      </w:r>
      <w:r>
        <w:tab/>
      </w:r>
      <w:r>
        <w:tab/>
      </w:r>
      <w:r>
        <w:tab/>
      </w:r>
      <w:r>
        <w:tab/>
        <w:t>and indented under the previous declaration.</w:t>
      </w:r>
    </w:p>
    <w:p w14:paraId="16A3A980" w14:textId="77777777" w:rsidR="00047E5B" w:rsidRPr="00D667B1" w:rsidRDefault="00263654">
      <w:pPr>
        <w:pStyle w:val="BT"/>
      </w:pPr>
      <w:r>
        <w:lastRenderedPageBreak/>
        <w:tab/>
      </w:r>
      <w:r>
        <w:tab/>
        <w:t>d.</w:t>
      </w:r>
      <w:r>
        <w:tab/>
        <w:t xml:space="preserve">place a space before and a space after each of the arithmetic </w:t>
      </w:r>
      <w:r>
        <w:tab/>
      </w:r>
      <w:r>
        <w:tab/>
      </w:r>
      <w:r>
        <w:tab/>
      </w:r>
      <w:r>
        <w:tab/>
        <w:t>operators for readability</w:t>
      </w:r>
    </w:p>
    <w:p w14:paraId="1FAA5AD6" w14:textId="77777777" w:rsidR="00047E5B" w:rsidRPr="00D667B1" w:rsidRDefault="00263654">
      <w:pPr>
        <w:pStyle w:val="BT"/>
      </w:pPr>
      <w:r>
        <w:tab/>
      </w:r>
      <w:r>
        <w:tab/>
        <w:t>e.</w:t>
      </w:r>
      <w:r>
        <w:tab/>
        <w:t xml:space="preserve">add internal documentation explaining the purpose of the </w:t>
      </w:r>
      <w:r>
        <w:tab/>
      </w:r>
      <w:r>
        <w:tab/>
      </w:r>
      <w:r>
        <w:tab/>
      </w:r>
      <w:r>
        <w:tab/>
        <w:t>application.</w:t>
      </w:r>
    </w:p>
    <w:p w14:paraId="656B7438" w14:textId="77777777" w:rsidR="00047E5B" w:rsidRPr="00D667B1" w:rsidRDefault="00263654">
      <w:pPr>
        <w:pStyle w:val="BT"/>
      </w:pPr>
      <w:r>
        <w:tab/>
      </w:r>
      <w:r>
        <w:tab/>
        <w:t>f.</w:t>
      </w:r>
      <w:r>
        <w:tab/>
        <w:t>match beginning and ending curly braces</w:t>
      </w:r>
    </w:p>
    <w:p w14:paraId="66567630" w14:textId="77777777" w:rsidR="00047E5B" w:rsidRPr="00D667B1" w:rsidRDefault="00263654">
      <w:pPr>
        <w:pStyle w:val="BT"/>
      </w:pPr>
      <w:r>
        <w:tab/>
      </w:r>
      <w:r>
        <w:tab/>
        <w:t>g.</w:t>
      </w:r>
      <w:r>
        <w:tab/>
        <w:t>if a line spans to the next line, indent second and subsequent lines</w:t>
      </w:r>
    </w:p>
    <w:p w14:paraId="1E00F438" w14:textId="77777777" w:rsidR="00047E5B" w:rsidRPr="00D667B1" w:rsidRDefault="00263654">
      <w:pPr>
        <w:pStyle w:val="BT"/>
      </w:pPr>
      <w:r>
        <w:t>Below is the working solution with the above-mentioned modifications.</w:t>
      </w:r>
    </w:p>
    <w:p w14:paraId="25A5C796" w14:textId="77777777" w:rsidR="00047E5B" w:rsidRPr="00D243BC" w:rsidRDefault="00263654">
      <w:pPr>
        <w:pStyle w:val="Code"/>
        <w:rPr>
          <w:rStyle w:val="CodeGreen"/>
        </w:rPr>
      </w:pPr>
      <w:r>
        <w:rPr>
          <w:rStyle w:val="CodeGreen"/>
        </w:rPr>
        <w:t xml:space="preserve">/************************************************ </w:t>
      </w:r>
    </w:p>
    <w:p w14:paraId="63E684A8" w14:textId="77777777" w:rsidR="00047E5B" w:rsidRPr="00D667B1" w:rsidRDefault="00263654">
      <w:pPr>
        <w:pStyle w:val="Code"/>
        <w:rPr>
          <w:rStyle w:val="CodeGreen"/>
        </w:rPr>
      </w:pPr>
      <w:r>
        <w:rPr>
          <w:rStyle w:val="CodeGreen"/>
        </w:rPr>
        <w:t xml:space="preserve"> * This program demonstrates use of arithmetic operators.</w:t>
      </w:r>
    </w:p>
    <w:p w14:paraId="1D7BFF98" w14:textId="77777777" w:rsidR="00047E5B" w:rsidRPr="00D667B1" w:rsidRDefault="00263654">
      <w:pPr>
        <w:pStyle w:val="Code"/>
        <w:rPr>
          <w:rStyle w:val="CodeGreen"/>
        </w:rPr>
      </w:pPr>
      <w:r>
        <w:rPr>
          <w:rStyle w:val="CodeGreen"/>
        </w:rPr>
        <w:t xml:space="preserve"> ********************************************** */ </w:t>
      </w:r>
    </w:p>
    <w:p w14:paraId="39092689" w14:textId="77777777" w:rsidR="00047E5B" w:rsidRPr="00D667B1" w:rsidRDefault="00263654">
      <w:pPr>
        <w:pStyle w:val="Code"/>
      </w:pPr>
      <w:r>
        <w:rPr>
          <w:color w:val="0000FF"/>
        </w:rPr>
        <w:t>using</w:t>
      </w:r>
      <w:r w:rsidRPr="00D243BC">
        <w:t xml:space="preserve"> System;</w:t>
      </w:r>
    </w:p>
    <w:p w14:paraId="2F183814" w14:textId="77777777" w:rsidR="00047E5B" w:rsidRPr="00D667B1" w:rsidRDefault="00263654">
      <w:pPr>
        <w:pStyle w:val="Code"/>
      </w:pPr>
      <w:r>
        <w:rPr>
          <w:color w:val="0000FF"/>
        </w:rPr>
        <w:t>namespace</w:t>
      </w:r>
      <w:r w:rsidRPr="00D243BC">
        <w:t xml:space="preserve">  Chapter2</w:t>
      </w:r>
    </w:p>
    <w:p w14:paraId="4F2C16BB" w14:textId="77777777" w:rsidR="00047E5B" w:rsidRPr="00D667B1" w:rsidRDefault="00263654">
      <w:pPr>
        <w:pStyle w:val="Code"/>
      </w:pPr>
      <w:r w:rsidRPr="00D243BC">
        <w:t>{</w:t>
      </w:r>
    </w:p>
    <w:p w14:paraId="6970D800" w14:textId="77777777" w:rsidR="00047E5B" w:rsidRPr="00D667B1" w:rsidRDefault="00263654" w:rsidP="000B4254">
      <w:pPr>
        <w:pStyle w:val="Code"/>
        <w:ind w:firstLine="450"/>
      </w:pPr>
      <w:proofErr w:type="gramStart"/>
      <w:r>
        <w:rPr>
          <w:color w:val="0000FF"/>
        </w:rPr>
        <w:t>class</w:t>
      </w:r>
      <w:proofErr w:type="gramEnd"/>
      <w:r w:rsidRPr="00D243BC">
        <w:t xml:space="preserve"> Converter</w:t>
      </w:r>
    </w:p>
    <w:p w14:paraId="291B7090" w14:textId="1D3129F2" w:rsidR="00047E5B" w:rsidRPr="00D667B1" w:rsidRDefault="000B4254">
      <w:pPr>
        <w:pStyle w:val="Code"/>
      </w:pPr>
      <w:r>
        <w:t xml:space="preserve">    </w:t>
      </w:r>
      <w:r w:rsidR="00263654" w:rsidRPr="00D243BC">
        <w:t>{</w:t>
      </w:r>
    </w:p>
    <w:p w14:paraId="1CBA01C2" w14:textId="77777777" w:rsidR="00047E5B" w:rsidRPr="00D667B1" w:rsidRDefault="00D243BC" w:rsidP="000B4254">
      <w:pPr>
        <w:pStyle w:val="Code"/>
        <w:ind w:left="2430" w:firstLine="450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</w:rPr>
        <w:t xml:space="preserve"> </w:t>
      </w:r>
      <w:r w:rsidR="00263654">
        <w:rPr>
          <w:color w:val="0000FF"/>
        </w:rPr>
        <w:t>void</w:t>
      </w:r>
      <w:r>
        <w:rPr>
          <w:color w:val="0000FF"/>
        </w:rPr>
        <w:t xml:space="preserve"> </w:t>
      </w:r>
      <w:r w:rsidR="00263654" w:rsidRPr="00D243BC">
        <w:t>Main(   )</w:t>
      </w:r>
      <w:r w:rsidR="00263654" w:rsidRPr="00D243BC">
        <w:tab/>
      </w:r>
    </w:p>
    <w:p w14:paraId="26E220DB" w14:textId="376F93A0" w:rsidR="00047E5B" w:rsidRPr="00D667B1" w:rsidRDefault="00263654" w:rsidP="000B4254">
      <w:pPr>
        <w:pStyle w:val="Code"/>
        <w:ind w:left="2430" w:firstLine="450"/>
      </w:pPr>
      <w:r w:rsidRPr="00D243BC">
        <w:t>{</w:t>
      </w:r>
    </w:p>
    <w:p w14:paraId="4C133FEF" w14:textId="2249DDEF" w:rsidR="00047E5B" w:rsidRPr="00D667B1" w:rsidRDefault="000B4254" w:rsidP="000B4254">
      <w:pPr>
        <w:pStyle w:val="Code"/>
        <w:ind w:left="3150" w:firstLine="450"/>
      </w:pPr>
      <w:proofErr w:type="spellStart"/>
      <w:proofErr w:type="gramStart"/>
      <w:r>
        <w:rPr>
          <w:color w:val="0000FF"/>
        </w:rPr>
        <w:t>c</w:t>
      </w:r>
      <w:r w:rsidR="00263654">
        <w:rPr>
          <w:color w:val="0000FF"/>
        </w:rPr>
        <w:t>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 w:rsidR="00263654">
        <w:rPr>
          <w:color w:val="0000FF"/>
        </w:rPr>
        <w:t>int</w:t>
      </w:r>
      <w:proofErr w:type="spellEnd"/>
      <w:r w:rsidR="00263654" w:rsidRPr="00D243BC">
        <w:t xml:space="preserve">  INCHES = 12;</w:t>
      </w:r>
    </w:p>
    <w:p w14:paraId="19888D84" w14:textId="77777777" w:rsidR="00047E5B" w:rsidRPr="00D667B1" w:rsidRDefault="00263654" w:rsidP="000B4254">
      <w:pPr>
        <w:pStyle w:val="Code"/>
        <w:ind w:left="3150" w:firstLine="450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Pr="00D243BC">
        <w:t xml:space="preserve"> x = 100,</w:t>
      </w:r>
    </w:p>
    <w:p w14:paraId="26A9C4B1" w14:textId="1219AFB7" w:rsidR="00047E5B" w:rsidRPr="00D667B1" w:rsidRDefault="00263654">
      <w:pPr>
        <w:pStyle w:val="Code"/>
      </w:pPr>
      <w:r w:rsidRPr="00D243BC">
        <w:t xml:space="preserve">    </w:t>
      </w:r>
      <w:r w:rsidR="000B4254">
        <w:tab/>
        <w:t xml:space="preserve">  </w:t>
      </w:r>
      <w:r w:rsidR="000B4254">
        <w:tab/>
        <w:t xml:space="preserve">    </w:t>
      </w:r>
      <w:r w:rsidRPr="00D243BC">
        <w:t>y = 10;</w:t>
      </w:r>
    </w:p>
    <w:p w14:paraId="59EB7591" w14:textId="77777777" w:rsidR="00047E5B" w:rsidRPr="00D667B1" w:rsidRDefault="00263654" w:rsidP="000B4254">
      <w:pPr>
        <w:pStyle w:val="Code"/>
        <w:ind w:left="3150" w:firstLine="450"/>
      </w:pPr>
      <w:proofErr w:type="gramStart"/>
      <w:r>
        <w:rPr>
          <w:color w:val="0000FF"/>
        </w:rPr>
        <w:t>float</w:t>
      </w:r>
      <w:proofErr w:type="gramEnd"/>
      <w:r w:rsidRPr="00D243BC">
        <w:t xml:space="preserve"> z = 22.45f;</w:t>
      </w:r>
    </w:p>
    <w:p w14:paraId="390A2F84" w14:textId="77777777" w:rsidR="00047E5B" w:rsidRPr="00D667B1" w:rsidRDefault="00263654" w:rsidP="000B4254">
      <w:pPr>
        <w:pStyle w:val="Code"/>
        <w:ind w:left="3150" w:firstLine="450"/>
      </w:pPr>
      <w:proofErr w:type="gramStart"/>
      <w:r>
        <w:rPr>
          <w:color w:val="0000FF"/>
        </w:rPr>
        <w:t>double</w:t>
      </w:r>
      <w:proofErr w:type="gramEnd"/>
      <w:r w:rsidRPr="00D243BC">
        <w:t xml:space="preserve"> </w:t>
      </w:r>
      <w:proofErr w:type="spellStart"/>
      <w:r w:rsidRPr="00D243BC">
        <w:t>ans</w:t>
      </w:r>
      <w:proofErr w:type="spellEnd"/>
      <w:r w:rsidRPr="00D243BC">
        <w:t>;</w:t>
      </w:r>
    </w:p>
    <w:p w14:paraId="2B8F6D93" w14:textId="29F032DD" w:rsidR="00047E5B" w:rsidRPr="00D667B1" w:rsidRDefault="00263654">
      <w:pPr>
        <w:pStyle w:val="Code"/>
      </w:pPr>
      <w:r w:rsidRPr="00D243BC">
        <w:t xml:space="preserve">    </w:t>
      </w:r>
      <w:r w:rsidR="000B4254">
        <w:tab/>
      </w:r>
      <w:r w:rsidR="000B4254">
        <w:tab/>
      </w:r>
      <w:proofErr w:type="spellStart"/>
      <w:proofErr w:type="gramStart"/>
      <w:r w:rsidRPr="00D243BC">
        <w:t>ans</w:t>
      </w:r>
      <w:proofErr w:type="spellEnd"/>
      <w:proofErr w:type="gramEnd"/>
      <w:r w:rsidRPr="00D243BC">
        <w:t xml:space="preserve"> = INCHES + z * x % y;</w:t>
      </w:r>
    </w:p>
    <w:p w14:paraId="386B7D8A" w14:textId="5A89A02A" w:rsidR="00047E5B" w:rsidRPr="00D667B1" w:rsidRDefault="00263654" w:rsidP="00530373">
      <w:pPr>
        <w:pStyle w:val="Code"/>
      </w:pPr>
      <w:r w:rsidRPr="00D243BC">
        <w:t xml:space="preserve">    </w:t>
      </w:r>
      <w:r w:rsidR="000B4254">
        <w:tab/>
      </w:r>
      <w:r w:rsidR="000B4254">
        <w:tab/>
      </w:r>
      <w:proofErr w:type="spellStart"/>
      <w:proofErr w:type="gramStart"/>
      <w:r w:rsidRPr="00D243BC">
        <w:t>System.Console.Write</w:t>
      </w:r>
      <w:proofErr w:type="spellEnd"/>
      <w:r w:rsidRPr="00D243BC">
        <w:t>(</w:t>
      </w:r>
      <w:proofErr w:type="gramEnd"/>
      <w:r w:rsidRPr="00D243BC">
        <w:t xml:space="preserve">"The result is {0:f2} ", </w:t>
      </w:r>
      <w:proofErr w:type="spellStart"/>
      <w:r w:rsidRPr="00D243BC">
        <w:t>ans</w:t>
      </w:r>
      <w:proofErr w:type="spellEnd"/>
      <w:r w:rsidRPr="00D243BC">
        <w:t>);</w:t>
      </w:r>
    </w:p>
    <w:p w14:paraId="0EBBE882" w14:textId="4DFC8432" w:rsidR="00047E5B" w:rsidRPr="00D667B1" w:rsidRDefault="00263654" w:rsidP="000B4254">
      <w:pPr>
        <w:pStyle w:val="Code"/>
        <w:ind w:left="2430" w:firstLine="450"/>
      </w:pPr>
      <w:r w:rsidRPr="00D243BC">
        <w:t>}</w:t>
      </w:r>
    </w:p>
    <w:p w14:paraId="59D380BE" w14:textId="50928C9F" w:rsidR="00047E5B" w:rsidRPr="00D667B1" w:rsidRDefault="000B4254">
      <w:pPr>
        <w:pStyle w:val="Code"/>
      </w:pPr>
      <w:r>
        <w:lastRenderedPageBreak/>
        <w:t xml:space="preserve">    </w:t>
      </w:r>
      <w:r w:rsidR="00263654" w:rsidRPr="00D243BC">
        <w:t xml:space="preserve">} </w:t>
      </w:r>
    </w:p>
    <w:p w14:paraId="21FED7BC" w14:textId="2129A15B" w:rsidR="009025C2" w:rsidRDefault="00263654" w:rsidP="000B4254">
      <w:pPr>
        <w:pStyle w:val="Code"/>
        <w:ind w:left="720" w:firstLine="720"/>
      </w:pPr>
      <w:r w:rsidRPr="00D243BC">
        <w:t>}</w:t>
      </w:r>
    </w:p>
    <w:sectPr w:rsidR="009025C2" w:rsidSect="00047E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jayalakshmi.s" w:date="2014-11-11T19:07:00Z" w:initials="v">
    <w:p w14:paraId="40D791C5" w14:textId="77777777" w:rsidR="000D784C" w:rsidRDefault="000D784C">
      <w:pPr>
        <w:pStyle w:val="CommentText"/>
      </w:pPr>
      <w:r>
        <w:rPr>
          <w:rStyle w:val="CommentReference"/>
        </w:rPr>
        <w:annotationRef/>
      </w:r>
      <w:r>
        <w:t>We have changed “27” to “28” as in question part. Please check.</w:t>
      </w:r>
    </w:p>
  </w:comment>
  <w:comment w:id="1" w:author="Doyle, Barbara" w:date="2014-11-14T14:41:00Z" w:initials="DB">
    <w:p w14:paraId="29001A1E" w14:textId="77777777" w:rsidR="00D243BC" w:rsidRDefault="00D243BC">
      <w:pPr>
        <w:pStyle w:val="CommentText"/>
      </w:pPr>
      <w:r>
        <w:rPr>
          <w:rStyle w:val="CommentReference"/>
        </w:rPr>
        <w:annotationRef/>
      </w:r>
      <w:r>
        <w:t>28 is correct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D791C5" w15:done="0"/>
  <w15:commentEx w15:paraId="29001A1E" w15:paraIdParent="40D791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5AAF6" w14:textId="77777777" w:rsidR="00D6680B" w:rsidRDefault="00D6680B">
      <w:r>
        <w:separator/>
      </w:r>
    </w:p>
  </w:endnote>
  <w:endnote w:type="continuationSeparator" w:id="0">
    <w:p w14:paraId="28B5873F" w14:textId="77777777" w:rsidR="00D6680B" w:rsidRDefault="00D6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DEDB6" w14:textId="77777777" w:rsidR="00047E5B" w:rsidRDefault="0026365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9025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50016" w14:textId="77777777" w:rsidR="00047E5B" w:rsidRDefault="00047E5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23339" w14:textId="77777777" w:rsidR="00047E5B" w:rsidRDefault="009025C2">
    <w:pPr>
      <w:pStyle w:val="EOCNL"/>
      <w:framePr w:wrap="around"/>
    </w:pPr>
    <w:r>
      <w:rPr>
        <w:rStyle w:val="PageNumber"/>
      </w:rPr>
      <w:t xml:space="preserve">Doyle: C#, </w:t>
    </w:r>
    <w:r w:rsidR="005317F1">
      <w:rPr>
        <w:rStyle w:val="PageNumber"/>
      </w:rPr>
      <w:t>5th edition</w:t>
    </w:r>
    <w:r w:rsidR="005317F1">
      <w:rPr>
        <w:rStyle w:val="PageNumber"/>
      </w:rPr>
      <w:tab/>
    </w:r>
    <w:r w:rsidR="005317F1">
      <w:rPr>
        <w:rStyle w:val="PageNumber"/>
      </w:rPr>
      <w:tab/>
    </w:r>
    <w:r w:rsidR="005317F1"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  <w:t>Page 1-</w:t>
    </w:r>
    <w:r w:rsidR="0026365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63654">
      <w:rPr>
        <w:rStyle w:val="PageNumber"/>
      </w:rPr>
      <w:fldChar w:fldCharType="separate"/>
    </w:r>
    <w:r w:rsidR="00AF3389">
      <w:rPr>
        <w:rStyle w:val="PageNumber"/>
        <w:noProof/>
      </w:rPr>
      <w:t>7</w:t>
    </w:r>
    <w:r w:rsidR="00263654">
      <w:rPr>
        <w:rStyle w:val="PageNumber"/>
      </w:rPr>
      <w:fldChar w:fldCharType="end"/>
    </w:r>
  </w:p>
  <w:p w14:paraId="6CA3F67C" w14:textId="77777777" w:rsidR="00047E5B" w:rsidRDefault="00047E5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7C3DE" w14:textId="77777777" w:rsidR="005317F1" w:rsidRDefault="005317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BE49E" w14:textId="77777777" w:rsidR="00D6680B" w:rsidRDefault="00D6680B">
      <w:r>
        <w:separator/>
      </w:r>
    </w:p>
  </w:footnote>
  <w:footnote w:type="continuationSeparator" w:id="0">
    <w:p w14:paraId="60A06F90" w14:textId="77777777" w:rsidR="00D6680B" w:rsidRDefault="00D66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3B99D" w14:textId="77777777" w:rsidR="005317F1" w:rsidRDefault="005317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E4A2F" w14:textId="77777777" w:rsidR="005317F1" w:rsidRDefault="005317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B3DD6" w14:textId="77777777" w:rsidR="005317F1" w:rsidRDefault="005317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01CF"/>
    <w:multiLevelType w:val="hybridMultilevel"/>
    <w:tmpl w:val="2D8EFDB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yle, Barbara">
    <w15:presenceInfo w15:providerId="AD" w15:userId="S-1-5-21-2119859746-45576843-1250845650-1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FF2"/>
    <w:rsid w:val="0002539B"/>
    <w:rsid w:val="00047E5B"/>
    <w:rsid w:val="00077692"/>
    <w:rsid w:val="000B4254"/>
    <w:rsid w:val="000D784C"/>
    <w:rsid w:val="00191278"/>
    <w:rsid w:val="001E4DDD"/>
    <w:rsid w:val="00201719"/>
    <w:rsid w:val="0021030D"/>
    <w:rsid w:val="00213C95"/>
    <w:rsid w:val="00263654"/>
    <w:rsid w:val="002A0020"/>
    <w:rsid w:val="002A5B3E"/>
    <w:rsid w:val="00333AB3"/>
    <w:rsid w:val="00377DFE"/>
    <w:rsid w:val="003E19C6"/>
    <w:rsid w:val="003E513E"/>
    <w:rsid w:val="00404393"/>
    <w:rsid w:val="00404BE9"/>
    <w:rsid w:val="004725D2"/>
    <w:rsid w:val="0049706C"/>
    <w:rsid w:val="005252FE"/>
    <w:rsid w:val="00530373"/>
    <w:rsid w:val="005317F1"/>
    <w:rsid w:val="005C332D"/>
    <w:rsid w:val="00611B72"/>
    <w:rsid w:val="00642240"/>
    <w:rsid w:val="007D492A"/>
    <w:rsid w:val="008B6907"/>
    <w:rsid w:val="008D19EE"/>
    <w:rsid w:val="009025C2"/>
    <w:rsid w:val="009404E6"/>
    <w:rsid w:val="00943E2F"/>
    <w:rsid w:val="009B7318"/>
    <w:rsid w:val="009F660A"/>
    <w:rsid w:val="00A32B18"/>
    <w:rsid w:val="00A35294"/>
    <w:rsid w:val="00A368EA"/>
    <w:rsid w:val="00AB5DCE"/>
    <w:rsid w:val="00AF3389"/>
    <w:rsid w:val="00B71C1D"/>
    <w:rsid w:val="00C37E18"/>
    <w:rsid w:val="00C550A2"/>
    <w:rsid w:val="00C96B2D"/>
    <w:rsid w:val="00D243BC"/>
    <w:rsid w:val="00D6358A"/>
    <w:rsid w:val="00D64F26"/>
    <w:rsid w:val="00D667B1"/>
    <w:rsid w:val="00D6680B"/>
    <w:rsid w:val="00E260F0"/>
    <w:rsid w:val="00E33662"/>
    <w:rsid w:val="00E372DC"/>
    <w:rsid w:val="00EA16BE"/>
    <w:rsid w:val="00F95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4EDD8E28"/>
  <w15:docId w15:val="{C77A6766-1D17-474E-B3A3-68F8B27A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E5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047E5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047E5B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047E5B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047E5B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047E5B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047E5B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047E5B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047E5B"/>
    <w:pPr>
      <w:keepLines/>
      <w:framePr w:wrap="around" w:vAnchor="text" w:hAnchor="margin" w:y="1"/>
      <w:tabs>
        <w:tab w:val="right" w:pos="3634"/>
        <w:tab w:val="left" w:pos="3874"/>
      </w:tabs>
      <w:spacing w:before="80" w:line="480" w:lineRule="auto"/>
      <w:ind w:left="274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047E5B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047E5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047E5B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047E5B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047E5B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047E5B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047E5B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047E5B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047E5B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047E5B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047E5B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047E5B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047E5B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047E5B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047E5B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047E5B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047E5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047E5B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047E5B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047E5B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047E5B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047E5B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047E5B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047E5B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047E5B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047E5B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047E5B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047E5B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047E5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047E5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047E5B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047E5B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047E5B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047E5B"/>
    <w:rPr>
      <w:color w:val="0000FF"/>
    </w:rPr>
  </w:style>
  <w:style w:type="character" w:customStyle="1" w:styleId="CodeGreen">
    <w:name w:val="Code Green"/>
    <w:basedOn w:val="CodeBlue"/>
    <w:rsid w:val="00047E5B"/>
    <w:rPr>
      <w:color w:val="339966"/>
    </w:rPr>
  </w:style>
  <w:style w:type="character" w:styleId="PageNumber">
    <w:name w:val="page number"/>
    <w:basedOn w:val="DefaultParagraphFont"/>
    <w:rsid w:val="00047E5B"/>
  </w:style>
  <w:style w:type="character" w:styleId="CommentReference">
    <w:name w:val="annotation reference"/>
    <w:basedOn w:val="DefaultParagraphFont"/>
    <w:semiHidden/>
    <w:rsid w:val="00047E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47E5B"/>
    <w:rPr>
      <w:sz w:val="20"/>
    </w:rPr>
  </w:style>
  <w:style w:type="paragraph" w:styleId="BalloonText">
    <w:name w:val="Balloon Text"/>
    <w:basedOn w:val="Normal"/>
    <w:semiHidden/>
    <w:rsid w:val="00047E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47E5B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047E5B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047E5B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047E5B"/>
    <w:rPr>
      <w:rFonts w:ascii="Arial" w:hAnsi="Arial"/>
      <w:sz w:val="22"/>
      <w:lang w:val="en-US" w:eastAsia="en-US" w:bidi="ar-SA"/>
    </w:rPr>
  </w:style>
  <w:style w:type="paragraph" w:styleId="Header">
    <w:name w:val="header"/>
    <w:basedOn w:val="Normal"/>
    <w:rsid w:val="00047E5B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333AB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33AB3"/>
  </w:style>
  <w:style w:type="character" w:customStyle="1" w:styleId="CommentSubjectChar">
    <w:name w:val="Comment Subject Char"/>
    <w:basedOn w:val="CommentTextChar"/>
    <w:link w:val="CommentSubject"/>
    <w:rsid w:val="00333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58</TotalTime>
  <Pages>7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Doyle, Barbara</cp:lastModifiedBy>
  <cp:revision>9</cp:revision>
  <cp:lastPrinted>2002-12-05T18:38:00Z</cp:lastPrinted>
  <dcterms:created xsi:type="dcterms:W3CDTF">2014-11-11T11:20:00Z</dcterms:created>
  <dcterms:modified xsi:type="dcterms:W3CDTF">2015-02-28T01:44:00Z</dcterms:modified>
</cp:coreProperties>
</file>