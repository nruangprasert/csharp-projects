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354" w:rsidRDefault="00FC397C" w:rsidP="00953D53">
      <w:pPr>
        <w:pStyle w:val="EOCNL"/>
        <w:framePr w:wrap="around"/>
        <w:tabs>
          <w:tab w:val="left" w:pos="810"/>
        </w:tabs>
        <w:jc w:val="center"/>
        <w:rPr>
          <w:rStyle w:val="PageNumber"/>
        </w:rPr>
      </w:pPr>
      <w:bookmarkStart w:id="0" w:name="_GoBack"/>
      <w:bookmarkEnd w:id="0"/>
      <w:r>
        <w:rPr>
          <w:rStyle w:val="PageNumber"/>
          <w:u w:val="single"/>
        </w:rPr>
        <w:t>C# Programming: From Problem Analysis to Program Design</w:t>
      </w:r>
      <w:r>
        <w:rPr>
          <w:rStyle w:val="PageNumber"/>
        </w:rPr>
        <w:t xml:space="preserve">, </w:t>
      </w:r>
      <w:r w:rsidR="00582D46">
        <w:rPr>
          <w:rStyle w:val="PageNumber"/>
        </w:rPr>
        <w:t>5</w:t>
      </w:r>
      <w:r w:rsidR="00C27354">
        <w:rPr>
          <w:rStyle w:val="PageNumber"/>
        </w:rPr>
        <w:t>th edition</w:t>
      </w:r>
    </w:p>
    <w:p w:rsidR="00FC397C" w:rsidRDefault="00FC397C" w:rsidP="00953D53">
      <w:pPr>
        <w:pStyle w:val="EOCNL"/>
        <w:framePr w:wrap="around"/>
        <w:tabs>
          <w:tab w:val="left" w:pos="810"/>
        </w:tabs>
        <w:jc w:val="center"/>
      </w:pPr>
      <w:r>
        <w:t>Chapter 4</w:t>
      </w:r>
    </w:p>
    <w:p w:rsidR="00FC397C" w:rsidRDefault="00FC397C" w:rsidP="00953D53">
      <w:pPr>
        <w:pStyle w:val="BT"/>
        <w:tabs>
          <w:tab w:val="left" w:pos="810"/>
        </w:tabs>
      </w:pPr>
      <w:r>
        <w:t>1.</w:t>
      </w:r>
      <w:r>
        <w:tab/>
      </w:r>
      <w:r w:rsidR="0083416C">
        <w:t>c.</w:t>
      </w:r>
      <w:r w:rsidR="0083416C">
        <w:tab/>
        <w:t xml:space="preserve">public </w:t>
      </w:r>
    </w:p>
    <w:p w:rsidR="00FC397C" w:rsidRDefault="00FC397C" w:rsidP="00953D53">
      <w:pPr>
        <w:pStyle w:val="BT"/>
        <w:tabs>
          <w:tab w:val="left" w:pos="810"/>
        </w:tabs>
      </w:pPr>
      <w:r>
        <w:t>2.</w:t>
      </w:r>
      <w:r>
        <w:tab/>
      </w:r>
      <w:r w:rsidR="0083416C">
        <w:t>e.</w:t>
      </w:r>
      <w:r w:rsidR="0083416C">
        <w:tab/>
        <w:t>classes</w:t>
      </w:r>
    </w:p>
    <w:p w:rsidR="00FC397C" w:rsidRDefault="00FC397C" w:rsidP="00953D53">
      <w:pPr>
        <w:pStyle w:val="BT"/>
        <w:tabs>
          <w:tab w:val="left" w:pos="810"/>
        </w:tabs>
      </w:pPr>
      <w:r>
        <w:t>3.</w:t>
      </w:r>
      <w:r>
        <w:tab/>
        <w:t>a.</w:t>
      </w:r>
      <w:r>
        <w:tab/>
        <w:t>private</w:t>
      </w:r>
    </w:p>
    <w:p w:rsidR="00FC397C" w:rsidRDefault="00FC397C" w:rsidP="00953D53">
      <w:pPr>
        <w:pStyle w:val="BT"/>
        <w:tabs>
          <w:tab w:val="left" w:pos="810"/>
        </w:tabs>
      </w:pPr>
      <w:r>
        <w:t>4.</w:t>
      </w:r>
      <w:r>
        <w:tab/>
      </w:r>
      <w:r w:rsidR="0083416C">
        <w:t>c</w:t>
      </w:r>
      <w:r>
        <w:t>.</w:t>
      </w:r>
      <w:r>
        <w:tab/>
      </w:r>
      <w:r w:rsidR="0083416C">
        <w:t>Student</w:t>
      </w:r>
    </w:p>
    <w:p w:rsidR="00FC397C" w:rsidRDefault="00FC397C" w:rsidP="00953D53">
      <w:pPr>
        <w:pStyle w:val="BT"/>
        <w:tabs>
          <w:tab w:val="left" w:pos="810"/>
        </w:tabs>
      </w:pPr>
      <w:r>
        <w:t>5.</w:t>
      </w:r>
      <w:r>
        <w:tab/>
      </w:r>
      <w:r w:rsidR="00C30AD0">
        <w:t>d</w:t>
      </w:r>
      <w:r>
        <w:t>.</w:t>
      </w:r>
      <w:r>
        <w:tab/>
      </w:r>
      <w:r w:rsidR="00D46F0E" w:rsidRPr="00D46F0E">
        <w:t>answer = gradStudent.CalculateAvg</w:t>
      </w:r>
      <w:r w:rsidR="00476F67" w:rsidRPr="005D230A">
        <w:t>( )</w:t>
      </w:r>
      <w:r w:rsidR="00D46F0E" w:rsidRPr="00D46F0E">
        <w:t>;</w:t>
      </w:r>
    </w:p>
    <w:p w:rsidR="00FC397C" w:rsidRDefault="00FC397C" w:rsidP="00953D53">
      <w:pPr>
        <w:pStyle w:val="BT"/>
        <w:tabs>
          <w:tab w:val="left" w:pos="810"/>
        </w:tabs>
      </w:pPr>
      <w:r>
        <w:t>6.</w:t>
      </w:r>
      <w:r>
        <w:tab/>
      </w:r>
      <w:r w:rsidR="005D230A">
        <w:t>a</w:t>
      </w:r>
      <w:r>
        <w:t>.</w:t>
      </w:r>
      <w:r>
        <w:tab/>
      </w:r>
      <w:r w:rsidR="005D230A" w:rsidRPr="005D230A">
        <w:t>ToString( )</w:t>
      </w:r>
    </w:p>
    <w:p w:rsidR="00FC397C" w:rsidRDefault="00FC397C" w:rsidP="00953D53">
      <w:pPr>
        <w:pStyle w:val="BT"/>
        <w:tabs>
          <w:tab w:val="left" w:pos="810"/>
        </w:tabs>
      </w:pPr>
      <w:r>
        <w:t>7.</w:t>
      </w:r>
      <w:r>
        <w:tab/>
      </w:r>
      <w:r w:rsidR="005D230A">
        <w:t>d</w:t>
      </w:r>
      <w:r>
        <w:t>.</w:t>
      </w:r>
      <w:r>
        <w:tab/>
      </w:r>
      <w:r w:rsidR="005D230A" w:rsidRPr="005D230A">
        <w:t>data    behavior</w:t>
      </w:r>
    </w:p>
    <w:p w:rsidR="005D230A" w:rsidRDefault="00FC397C" w:rsidP="00953D53">
      <w:pPr>
        <w:pStyle w:val="BT"/>
        <w:tabs>
          <w:tab w:val="left" w:pos="810"/>
        </w:tabs>
      </w:pPr>
      <w:r>
        <w:t>8.</w:t>
      </w:r>
      <w:r>
        <w:tab/>
        <w:t>c.</w:t>
      </w:r>
      <w:r>
        <w:tab/>
      </w:r>
      <w:r w:rsidR="00814CDD">
        <w:t xml:space="preserve"> int CalculateAvg( </w:t>
      </w:r>
      <w:r w:rsidR="005D230A" w:rsidRPr="005D230A">
        <w:t>)</w:t>
      </w:r>
    </w:p>
    <w:p w:rsidR="00FC397C" w:rsidRDefault="00FC397C" w:rsidP="00953D53">
      <w:pPr>
        <w:pStyle w:val="BT"/>
        <w:tabs>
          <w:tab w:val="left" w:pos="810"/>
        </w:tabs>
      </w:pPr>
      <w:r>
        <w:t>9.</w:t>
      </w:r>
      <w:r>
        <w:tab/>
      </w:r>
      <w:r w:rsidR="005D230A">
        <w:t>d</w:t>
      </w:r>
      <w:r>
        <w:t>.</w:t>
      </w:r>
      <w:r>
        <w:tab/>
      </w:r>
      <w:r w:rsidR="005D230A" w:rsidRPr="005D230A">
        <w:t>new</w:t>
      </w:r>
    </w:p>
    <w:p w:rsidR="00FC397C" w:rsidRDefault="00FC397C" w:rsidP="00953D53">
      <w:pPr>
        <w:pStyle w:val="BT"/>
        <w:tabs>
          <w:tab w:val="left" w:pos="810"/>
        </w:tabs>
      </w:pPr>
      <w:r>
        <w:t>10.</w:t>
      </w:r>
      <w:r>
        <w:tab/>
        <w:t>a.</w:t>
      </w:r>
      <w:r>
        <w:tab/>
        <w:t>private member data</w:t>
      </w:r>
    </w:p>
    <w:p w:rsidR="00FC397C" w:rsidRDefault="00FC397C" w:rsidP="00953D53">
      <w:pPr>
        <w:pStyle w:val="BT"/>
        <w:tabs>
          <w:tab w:val="left" w:pos="810"/>
        </w:tabs>
      </w:pPr>
      <w:r>
        <w:t>11.</w:t>
      </w:r>
      <w:r>
        <w:tab/>
        <w:t>b.</w:t>
      </w:r>
      <w:r>
        <w:tab/>
        <w:t>public Employee( )</w:t>
      </w:r>
    </w:p>
    <w:p w:rsidR="00FC397C" w:rsidRDefault="00FC397C" w:rsidP="00953D53">
      <w:pPr>
        <w:pStyle w:val="BT"/>
        <w:tabs>
          <w:tab w:val="left" w:pos="810"/>
        </w:tabs>
      </w:pPr>
      <w:r>
        <w:t>12.</w:t>
      </w:r>
      <w:r>
        <w:tab/>
        <w:t>d.</w:t>
      </w:r>
      <w:r>
        <w:tab/>
        <w:t>accessor</w:t>
      </w:r>
    </w:p>
    <w:p w:rsidR="00FC397C" w:rsidRDefault="00FC397C" w:rsidP="00953D53">
      <w:pPr>
        <w:pStyle w:val="BT"/>
        <w:tabs>
          <w:tab w:val="left" w:pos="810"/>
        </w:tabs>
      </w:pPr>
      <w:r>
        <w:t>13.</w:t>
      </w:r>
      <w:r>
        <w:tab/>
        <w:t>e.</w:t>
      </w:r>
      <w:r>
        <w:tab/>
        <w:t>Name</w:t>
      </w:r>
    </w:p>
    <w:p w:rsidR="00FC397C" w:rsidRDefault="00FC397C" w:rsidP="00953D53">
      <w:pPr>
        <w:pStyle w:val="BT"/>
        <w:tabs>
          <w:tab w:val="left" w:pos="810"/>
        </w:tabs>
      </w:pPr>
      <w:r>
        <w:t>14.</w:t>
      </w:r>
      <w:r>
        <w:tab/>
        <w:t>a.</w:t>
      </w:r>
      <w:r>
        <w:tab/>
        <w:t>Employee employee1 = new Employee( );</w:t>
      </w:r>
    </w:p>
    <w:p w:rsidR="00FC397C" w:rsidRDefault="00FC397C" w:rsidP="00953D53">
      <w:pPr>
        <w:pStyle w:val="BT"/>
        <w:tabs>
          <w:tab w:val="left" w:pos="810"/>
        </w:tabs>
      </w:pPr>
      <w:r>
        <w:t>15.</w:t>
      </w:r>
      <w:r>
        <w:tab/>
        <w:t xml:space="preserve"> b.</w:t>
      </w:r>
      <w:r>
        <w:tab/>
        <w:t>public void SetGpa(double gpaValue)</w:t>
      </w:r>
    </w:p>
    <w:p w:rsidR="005D230A" w:rsidRDefault="00FC397C" w:rsidP="00953D53">
      <w:pPr>
        <w:pStyle w:val="BT"/>
        <w:tabs>
          <w:tab w:val="left" w:pos="810"/>
        </w:tabs>
      </w:pPr>
      <w:r>
        <w:t>16.</w:t>
      </w:r>
      <w:r>
        <w:tab/>
      </w:r>
      <w:r w:rsidR="005D230A">
        <w:t>e</w:t>
      </w:r>
      <w:r>
        <w:t>.</w:t>
      </w:r>
      <w:r>
        <w:tab/>
      </w:r>
      <w:r w:rsidR="005D230A" w:rsidRPr="005D230A">
        <w:t>methods show the return type on the diagram</w:t>
      </w:r>
    </w:p>
    <w:p w:rsidR="00FC397C" w:rsidRDefault="00FC397C" w:rsidP="00953D53">
      <w:pPr>
        <w:pStyle w:val="BT"/>
        <w:tabs>
          <w:tab w:val="left" w:pos="810"/>
        </w:tabs>
      </w:pPr>
      <w:r>
        <w:lastRenderedPageBreak/>
        <w:t>17.</w:t>
      </w:r>
      <w:r>
        <w:tab/>
      </w:r>
      <w:r w:rsidR="005D230A">
        <w:t>c</w:t>
      </w:r>
      <w:r>
        <w:t>.</w:t>
      </w:r>
      <w:r>
        <w:tab/>
      </w:r>
      <w:r w:rsidR="005D230A">
        <w:t>public</w:t>
      </w:r>
    </w:p>
    <w:p w:rsidR="00FC397C" w:rsidRDefault="00FC397C" w:rsidP="00953D53">
      <w:pPr>
        <w:pStyle w:val="BT"/>
        <w:tabs>
          <w:tab w:val="left" w:pos="810"/>
        </w:tabs>
      </w:pPr>
      <w:r>
        <w:t>18.</w:t>
      </w:r>
      <w:r>
        <w:tab/>
        <w:t>e.</w:t>
      </w:r>
      <w:r>
        <w:tab/>
        <w:t>private…public</w:t>
      </w:r>
    </w:p>
    <w:p w:rsidR="005D230A" w:rsidRPr="005D230A" w:rsidRDefault="00FC397C" w:rsidP="00953D53">
      <w:pPr>
        <w:pStyle w:val="BT"/>
        <w:tabs>
          <w:tab w:val="left" w:pos="810"/>
        </w:tabs>
        <w:rPr>
          <w:rStyle w:val="CodeBlue"/>
          <w:color w:val="auto"/>
        </w:rPr>
      </w:pPr>
      <w:r>
        <w:t>19.</w:t>
      </w:r>
      <w:r>
        <w:tab/>
      </w:r>
      <w:r w:rsidR="005D230A">
        <w:t>d</w:t>
      </w:r>
      <w:r>
        <w:t>.</w:t>
      </w:r>
      <w:r>
        <w:tab/>
      </w:r>
      <w:r w:rsidR="005D230A" w:rsidRPr="005D230A">
        <w:rPr>
          <w:rStyle w:val="CodeBlue"/>
          <w:color w:val="auto"/>
        </w:rPr>
        <w:t>void ReduceAccount( )</w:t>
      </w:r>
    </w:p>
    <w:p w:rsidR="005D230A" w:rsidRDefault="00FC397C" w:rsidP="00953D53">
      <w:pPr>
        <w:pStyle w:val="BT"/>
        <w:tabs>
          <w:tab w:val="left" w:pos="810"/>
        </w:tabs>
        <w:rPr>
          <w:rStyle w:val="CodeBlue"/>
        </w:rPr>
      </w:pPr>
      <w:r>
        <w:t>20.</w:t>
      </w:r>
      <w:r>
        <w:tab/>
      </w:r>
      <w:r w:rsidR="005D230A">
        <w:t>b</w:t>
      </w:r>
      <w:r>
        <w:t>.</w:t>
      </w:r>
      <w:r>
        <w:tab/>
      </w:r>
      <w:r w:rsidR="005D230A" w:rsidRPr="005D230A">
        <w:rPr>
          <w:rStyle w:val="CodeBlue"/>
          <w:color w:val="auto"/>
        </w:rPr>
        <w:t>override</w:t>
      </w:r>
    </w:p>
    <w:p w:rsidR="00FC397C" w:rsidRDefault="00FC397C" w:rsidP="00953D53">
      <w:pPr>
        <w:pStyle w:val="BT"/>
        <w:tabs>
          <w:tab w:val="left" w:pos="810"/>
        </w:tabs>
      </w:pPr>
      <w:r>
        <w:t>2</w:t>
      </w:r>
      <w:r w:rsidR="005D230A">
        <w:t>1</w:t>
      </w:r>
      <w:r>
        <w:t>.</w:t>
      </w:r>
      <w:r>
        <w:tab/>
      </w:r>
      <w:r w:rsidR="00953D53">
        <w:tab/>
      </w:r>
      <w:r>
        <w:t xml:space="preserve">a. </w:t>
      </w:r>
      <w:r>
        <w:tab/>
        <w:t>Lines 12, 15/16 and 22 are heading.</w:t>
      </w:r>
    </w:p>
    <w:p w:rsidR="00FC397C" w:rsidRDefault="00FC397C" w:rsidP="00953D53">
      <w:pPr>
        <w:pStyle w:val="BT"/>
        <w:tabs>
          <w:tab w:val="left" w:pos="810"/>
        </w:tabs>
      </w:pPr>
      <w:r>
        <w:tab/>
      </w:r>
      <w:r>
        <w:tab/>
        <w:t>b.</w:t>
      </w:r>
      <w:r>
        <w:tab/>
        <w:t>Line 5</w:t>
      </w:r>
    </w:p>
    <w:p w:rsidR="00FC397C" w:rsidRDefault="00FC397C" w:rsidP="00953D53">
      <w:pPr>
        <w:pStyle w:val="BT"/>
        <w:tabs>
          <w:tab w:val="left" w:pos="810"/>
        </w:tabs>
      </w:pPr>
      <w:r>
        <w:tab/>
      </w:r>
      <w:r>
        <w:tab/>
        <w:t>c.</w:t>
      </w:r>
      <w:r>
        <w:tab/>
        <w:t>Line 12</w:t>
      </w:r>
    </w:p>
    <w:p w:rsidR="00FC397C" w:rsidRDefault="00FC397C" w:rsidP="00953D53">
      <w:pPr>
        <w:pStyle w:val="BT"/>
        <w:tabs>
          <w:tab w:val="left" w:pos="810"/>
        </w:tabs>
      </w:pPr>
      <w:r>
        <w:tab/>
      </w:r>
      <w:r>
        <w:tab/>
        <w:t>d.</w:t>
      </w:r>
      <w:r>
        <w:tab/>
        <w:t>Lines 15 and 16</w:t>
      </w:r>
    </w:p>
    <w:p w:rsidR="00FC397C" w:rsidRDefault="00FC397C" w:rsidP="00953D53">
      <w:pPr>
        <w:pStyle w:val="BT"/>
        <w:tabs>
          <w:tab w:val="left" w:pos="810"/>
        </w:tabs>
      </w:pPr>
      <w:r>
        <w:tab/>
      </w:r>
      <w:r>
        <w:tab/>
        <w:t>e.</w:t>
      </w:r>
      <w:r>
        <w:tab/>
        <w:t>Line 18</w:t>
      </w:r>
    </w:p>
    <w:p w:rsidR="0039426C" w:rsidRDefault="0039426C" w:rsidP="00953D53">
      <w:pPr>
        <w:pStyle w:val="BT"/>
        <w:tabs>
          <w:tab w:val="left" w:pos="810"/>
        </w:tabs>
      </w:pPr>
      <w:r>
        <w:t xml:space="preserve">22. </w:t>
      </w:r>
      <w:r w:rsidR="00953D53">
        <w:tab/>
      </w:r>
      <w:r>
        <w:t>When you write your own classes you create instance methods. Instance methods do not use the static keyword in their heading. To call an instance method</w:t>
      </w:r>
      <w:r w:rsidR="00EF72D1">
        <w:t xml:space="preserve">, </w:t>
      </w:r>
      <w:r>
        <w:t>an object must be instantiated and associated with the method. Instance methods are associated with objects. Class methods are associated with the entire class and do not require an object be instantiated. Class methods use the static keyword in their heading and are called with the class name.</w:t>
      </w:r>
    </w:p>
    <w:p w:rsidR="0039426C" w:rsidRDefault="0039426C" w:rsidP="00953D53">
      <w:pPr>
        <w:pStyle w:val="BT"/>
        <w:tabs>
          <w:tab w:val="left" w:pos="810"/>
        </w:tabs>
      </w:pPr>
      <w:r>
        <w:lastRenderedPageBreak/>
        <w:t xml:space="preserve">23. </w:t>
      </w:r>
      <w:r w:rsidR="00953D53">
        <w:tab/>
      </w:r>
      <w:r>
        <w:t xml:space="preserve">To override a method you are providing a new definition for a method. The ToString( ) method is often overridden to show what should be displayed if an object of that class type is displayed. If it is not overridden, the namespace and class name are displayed when the object is </w:t>
      </w:r>
      <w:r w:rsidR="00EF72D1">
        <w:t>printed using Write( ) or WriteLine( ).</w:t>
      </w:r>
    </w:p>
    <w:p w:rsidR="00EF72D1" w:rsidRDefault="00EF72D1" w:rsidP="00953D53">
      <w:pPr>
        <w:pStyle w:val="BT"/>
        <w:tabs>
          <w:tab w:val="left" w:pos="810"/>
        </w:tabs>
      </w:pPr>
      <w:r>
        <w:t xml:space="preserve">24. </w:t>
      </w:r>
      <w:r w:rsidR="00953D53">
        <w:tab/>
      </w:r>
      <w:r>
        <w:t>The constructor is used to create an instance of the class. It is a method used to create an object. The default constructor does not have any arguments. If you do not write any constructors for the class</w:t>
      </w:r>
      <w:r w:rsidR="00A47BA1">
        <w:t>,</w:t>
      </w:r>
      <w:r>
        <w:t xml:space="preserve"> you automatically get a default constructor. Write even one constructor and you lose the default. </w:t>
      </w:r>
    </w:p>
    <w:p w:rsidR="0039426C" w:rsidRDefault="00EF72D1" w:rsidP="00953D53">
      <w:pPr>
        <w:pStyle w:val="BT"/>
        <w:tabs>
          <w:tab w:val="left" w:pos="810"/>
        </w:tabs>
        <w:rPr>
          <w:rFonts w:ascii="Arial" w:hAnsi="Arial" w:cs="Arial"/>
          <w:sz w:val="20"/>
        </w:rPr>
      </w:pPr>
      <w:r>
        <w:t xml:space="preserve">25. </w:t>
      </w:r>
      <w:r w:rsidR="00953D53">
        <w:tab/>
      </w:r>
      <w:r>
        <w:t>The data members and methods should be indented or tabbed inside the curly braces. Constructors should have public access. Constructor taking three arguments also needs the data type in the heading. Properties are not named following convention of using same name as data member (</w:t>
      </w:r>
      <w:r w:rsidRPr="00953D53">
        <w:t>i.e.</w:t>
      </w:r>
      <w:r w:rsidR="00A47BA1">
        <w:t>,</w:t>
      </w:r>
      <w:r>
        <w:t xml:space="preserve"> Type as opposed to ChairType). ToString( ) method needs string return type. In the ToString( ) method, access the data member (type), not the property to avoid de-referencing it.</w:t>
      </w:r>
    </w:p>
    <w:p w:rsidR="005D1825" w:rsidRDefault="005D1825" w:rsidP="00953D53">
      <w:pPr>
        <w:pStyle w:val="BT"/>
        <w:tabs>
          <w:tab w:val="left" w:pos="810"/>
        </w:tabs>
      </w:pPr>
      <w:r>
        <w:t>Below is the working solution with the above</w:t>
      </w:r>
      <w:r w:rsidR="00A47BA1">
        <w:t>-mentioned</w:t>
      </w:r>
      <w:r>
        <w:t xml:space="preserve"> modifications.</w:t>
      </w:r>
    </w:p>
    <w:p w:rsidR="00CF7D9E" w:rsidRPr="00CF7D9E" w:rsidRDefault="00953D53" w:rsidP="00953D53">
      <w:pPr>
        <w:tabs>
          <w:tab w:val="left" w:pos="810"/>
        </w:tabs>
        <w:ind w:left="810"/>
      </w:pPr>
      <w:r>
        <w:rPr>
          <w:color w:val="4F81BD"/>
        </w:rPr>
        <w:t>p</w:t>
      </w:r>
      <w:r w:rsidRPr="00893C57">
        <w:rPr>
          <w:color w:val="4F81BD"/>
        </w:rPr>
        <w:t>ublic</w:t>
      </w:r>
      <w:r>
        <w:rPr>
          <w:color w:val="4F81BD"/>
        </w:rPr>
        <w:t xml:space="preserve"> </w:t>
      </w:r>
      <w:r w:rsidR="00CF7D9E" w:rsidRPr="00893C57">
        <w:rPr>
          <w:color w:val="4F81BD"/>
        </w:rPr>
        <w:t>class</w:t>
      </w:r>
      <w:r w:rsidR="00CF7D9E" w:rsidRPr="00CF7D9E">
        <w:t xml:space="preserve"> Chair</w:t>
      </w:r>
    </w:p>
    <w:p w:rsidR="00CF7D9E" w:rsidRPr="00CF7D9E" w:rsidRDefault="00CF7D9E" w:rsidP="00953D53">
      <w:pPr>
        <w:tabs>
          <w:tab w:val="left" w:pos="810"/>
        </w:tabs>
        <w:ind w:left="810"/>
      </w:pPr>
      <w:r w:rsidRPr="00CF7D9E">
        <w:t>{</w:t>
      </w:r>
    </w:p>
    <w:p w:rsidR="00CF7D9E" w:rsidRPr="00CF7D9E" w:rsidRDefault="00953D53" w:rsidP="00953D53">
      <w:pPr>
        <w:tabs>
          <w:tab w:val="left" w:pos="810"/>
        </w:tabs>
        <w:ind w:left="810" w:firstLine="720"/>
      </w:pPr>
      <w:r>
        <w:rPr>
          <w:color w:val="4F81BD"/>
        </w:rPr>
        <w:t>p</w:t>
      </w:r>
      <w:r w:rsidRPr="00893C57">
        <w:rPr>
          <w:color w:val="4F81BD"/>
        </w:rPr>
        <w:t>rivate</w:t>
      </w:r>
      <w:r>
        <w:rPr>
          <w:color w:val="4F81BD"/>
        </w:rPr>
        <w:t xml:space="preserve"> </w:t>
      </w:r>
      <w:r w:rsidR="00CF7D9E" w:rsidRPr="000A4A2C">
        <w:rPr>
          <w:color w:val="4F81BD"/>
        </w:rPr>
        <w:t>string</w:t>
      </w:r>
      <w:r w:rsidR="00CF7D9E" w:rsidRPr="00CF7D9E">
        <w:t xml:space="preserve"> type;</w:t>
      </w:r>
    </w:p>
    <w:p w:rsidR="00CF7D9E" w:rsidRPr="00CF7D9E" w:rsidRDefault="00CF7D9E" w:rsidP="00953D53">
      <w:pPr>
        <w:tabs>
          <w:tab w:val="left" w:pos="810"/>
        </w:tabs>
        <w:ind w:left="810" w:firstLine="720"/>
      </w:pPr>
      <w:r w:rsidRPr="00893C57">
        <w:rPr>
          <w:color w:val="4F81BD"/>
        </w:rPr>
        <w:t>private</w:t>
      </w:r>
      <w:r w:rsidRPr="000A4A2C">
        <w:rPr>
          <w:color w:val="4F81BD"/>
        </w:rPr>
        <w:t xml:space="preserve"> double</w:t>
      </w:r>
      <w:r w:rsidRPr="00CF7D9E">
        <w:t xml:space="preserve"> weight;</w:t>
      </w:r>
    </w:p>
    <w:p w:rsidR="00CF7D9E" w:rsidRPr="00CF7D9E" w:rsidRDefault="00CF7D9E" w:rsidP="00953D53">
      <w:pPr>
        <w:tabs>
          <w:tab w:val="left" w:pos="810"/>
        </w:tabs>
        <w:ind w:left="810" w:firstLine="720"/>
      </w:pPr>
      <w:r w:rsidRPr="00893C57">
        <w:rPr>
          <w:color w:val="4F81BD"/>
        </w:rPr>
        <w:t>private</w:t>
      </w:r>
      <w:r w:rsidRPr="000A4A2C">
        <w:rPr>
          <w:color w:val="4F81BD"/>
        </w:rPr>
        <w:t xml:space="preserve"> double</w:t>
      </w:r>
      <w:r w:rsidRPr="00CF7D9E">
        <w:t xml:space="preserve"> cost;</w:t>
      </w:r>
    </w:p>
    <w:p w:rsidR="00CF7D9E" w:rsidRDefault="00CF7D9E" w:rsidP="00953D53">
      <w:pPr>
        <w:tabs>
          <w:tab w:val="left" w:pos="810"/>
        </w:tabs>
        <w:ind w:left="810" w:firstLine="720"/>
      </w:pPr>
    </w:p>
    <w:p w:rsidR="00CF7D9E" w:rsidRPr="00CF7D9E" w:rsidRDefault="00CF7D9E" w:rsidP="00953D53">
      <w:pPr>
        <w:tabs>
          <w:tab w:val="left" w:pos="810"/>
        </w:tabs>
        <w:ind w:left="810" w:firstLine="720"/>
      </w:pPr>
      <w:r w:rsidRPr="00893C57">
        <w:rPr>
          <w:color w:val="4F81BD"/>
        </w:rPr>
        <w:lastRenderedPageBreak/>
        <w:t>public</w:t>
      </w:r>
      <w:r w:rsidRPr="00CF7D9E">
        <w:t xml:space="preserve"> Chair()</w:t>
      </w:r>
    </w:p>
    <w:p w:rsidR="00CF7D9E" w:rsidRDefault="00CF7D9E" w:rsidP="00953D53">
      <w:pPr>
        <w:tabs>
          <w:tab w:val="left" w:pos="810"/>
        </w:tabs>
        <w:ind w:left="810" w:firstLine="720"/>
      </w:pPr>
      <w:r w:rsidRPr="00CF7D9E">
        <w:t>{</w:t>
      </w:r>
    </w:p>
    <w:p w:rsidR="005D1825" w:rsidRDefault="005D1825" w:rsidP="00953D53">
      <w:pPr>
        <w:tabs>
          <w:tab w:val="left" w:pos="810"/>
        </w:tabs>
        <w:ind w:left="810" w:firstLine="720"/>
      </w:pPr>
    </w:p>
    <w:p w:rsidR="00CF7D9E" w:rsidRDefault="00CF7D9E" w:rsidP="00953D53">
      <w:pPr>
        <w:tabs>
          <w:tab w:val="left" w:pos="810"/>
        </w:tabs>
        <w:ind w:left="810" w:firstLine="720"/>
      </w:pPr>
      <w:r w:rsidRPr="00CF7D9E">
        <w:t>}</w:t>
      </w:r>
    </w:p>
    <w:p w:rsidR="005D1825" w:rsidRPr="00CF7D9E" w:rsidRDefault="005D1825" w:rsidP="00953D53">
      <w:pPr>
        <w:tabs>
          <w:tab w:val="left" w:pos="810"/>
        </w:tabs>
        <w:ind w:left="810" w:firstLine="720"/>
      </w:pPr>
    </w:p>
    <w:p w:rsidR="00CF7D9E" w:rsidRPr="00CF7D9E" w:rsidRDefault="00CF7D9E" w:rsidP="00953D53">
      <w:pPr>
        <w:tabs>
          <w:tab w:val="left" w:pos="810"/>
        </w:tabs>
        <w:ind w:left="810" w:firstLine="720"/>
      </w:pPr>
      <w:r w:rsidRPr="00893C57">
        <w:rPr>
          <w:color w:val="4F81BD"/>
        </w:rPr>
        <w:t>public</w:t>
      </w:r>
      <w:r w:rsidRPr="00CF7D9E">
        <w:t xml:space="preserve"> Chair(</w:t>
      </w:r>
      <w:r w:rsidRPr="00893C57">
        <w:rPr>
          <w:color w:val="4F81BD"/>
        </w:rPr>
        <w:t>double</w:t>
      </w:r>
      <w:r>
        <w:t xml:space="preserve"> aW</w:t>
      </w:r>
      <w:r w:rsidRPr="00CF7D9E">
        <w:t xml:space="preserve">eight, </w:t>
      </w:r>
      <w:r w:rsidRPr="00893C57">
        <w:rPr>
          <w:color w:val="4F81BD"/>
        </w:rPr>
        <w:t>string</w:t>
      </w:r>
      <w:r>
        <w:t xml:space="preserve"> aT</w:t>
      </w:r>
      <w:r w:rsidRPr="00CF7D9E">
        <w:t xml:space="preserve">ype, </w:t>
      </w:r>
      <w:r w:rsidRPr="00893C57">
        <w:rPr>
          <w:color w:val="4F81BD"/>
        </w:rPr>
        <w:t>double</w:t>
      </w:r>
      <w:r>
        <w:t xml:space="preserve"> aC</w:t>
      </w:r>
      <w:r w:rsidRPr="00CF7D9E">
        <w:t>ost)</w:t>
      </w:r>
    </w:p>
    <w:p w:rsidR="00CF7D9E" w:rsidRDefault="00CF7D9E" w:rsidP="00953D53">
      <w:pPr>
        <w:tabs>
          <w:tab w:val="left" w:pos="810"/>
        </w:tabs>
        <w:ind w:left="810" w:firstLine="720"/>
      </w:pPr>
      <w:r w:rsidRPr="00CF7D9E">
        <w:t>{</w:t>
      </w:r>
    </w:p>
    <w:p w:rsidR="00CF7D9E" w:rsidRDefault="000A4A2C" w:rsidP="00953D53">
      <w:pPr>
        <w:tabs>
          <w:tab w:val="left" w:pos="810"/>
        </w:tabs>
        <w:ind w:left="810" w:firstLine="720"/>
      </w:pPr>
      <w:r>
        <w:tab/>
      </w:r>
      <w:r w:rsidR="00CF7D9E">
        <w:t>weight = aWeight;</w:t>
      </w:r>
    </w:p>
    <w:p w:rsidR="00CF7D9E" w:rsidRDefault="000A4A2C" w:rsidP="00953D53">
      <w:pPr>
        <w:tabs>
          <w:tab w:val="left" w:pos="810"/>
        </w:tabs>
        <w:ind w:left="810" w:firstLine="720"/>
      </w:pPr>
      <w:r>
        <w:tab/>
      </w:r>
      <w:r w:rsidR="00CF7D9E">
        <w:t>type = aType;</w:t>
      </w:r>
    </w:p>
    <w:p w:rsidR="00CF7D9E" w:rsidRDefault="000A4A2C" w:rsidP="00953D53">
      <w:pPr>
        <w:tabs>
          <w:tab w:val="left" w:pos="810"/>
        </w:tabs>
        <w:ind w:left="810" w:firstLine="720"/>
      </w:pPr>
      <w:r>
        <w:tab/>
      </w:r>
      <w:r w:rsidR="00CF7D9E">
        <w:t>cost = aCost</w:t>
      </w:r>
    </w:p>
    <w:p w:rsidR="00CF7D9E" w:rsidRDefault="00CF7D9E" w:rsidP="00953D53">
      <w:pPr>
        <w:tabs>
          <w:tab w:val="left" w:pos="810"/>
        </w:tabs>
        <w:ind w:left="810" w:firstLine="720"/>
      </w:pPr>
      <w:r w:rsidRPr="00CF7D9E">
        <w:t>}</w:t>
      </w:r>
    </w:p>
    <w:p w:rsidR="00CF7D9E" w:rsidRPr="00CF7D9E" w:rsidRDefault="00CF7D9E" w:rsidP="00953D53">
      <w:pPr>
        <w:tabs>
          <w:tab w:val="left" w:pos="810"/>
        </w:tabs>
        <w:ind w:left="810" w:firstLine="720"/>
      </w:pPr>
    </w:p>
    <w:p w:rsidR="00CF7D9E" w:rsidRPr="00CF7D9E" w:rsidRDefault="00953D53" w:rsidP="00953D53">
      <w:pPr>
        <w:tabs>
          <w:tab w:val="left" w:pos="810"/>
        </w:tabs>
        <w:ind w:left="810" w:firstLine="720"/>
      </w:pPr>
      <w:r>
        <w:rPr>
          <w:color w:val="4F81BD"/>
        </w:rPr>
        <w:t>p</w:t>
      </w:r>
      <w:r w:rsidR="00CF7D9E" w:rsidRPr="00893C57">
        <w:rPr>
          <w:color w:val="4F81BD"/>
        </w:rPr>
        <w:t>ublic</w:t>
      </w:r>
      <w:r>
        <w:rPr>
          <w:color w:val="4F81BD"/>
        </w:rPr>
        <w:t xml:space="preserve"> </w:t>
      </w:r>
      <w:r w:rsidR="00CF7D9E" w:rsidRPr="00893C57">
        <w:rPr>
          <w:color w:val="4F81BD"/>
        </w:rPr>
        <w:t>string</w:t>
      </w:r>
      <w:r w:rsidR="00CF7D9E" w:rsidRPr="00CF7D9E">
        <w:t xml:space="preserve"> Type</w:t>
      </w:r>
    </w:p>
    <w:p w:rsidR="00CF7D9E" w:rsidRPr="00CF7D9E" w:rsidRDefault="00CF7D9E" w:rsidP="00953D53">
      <w:pPr>
        <w:tabs>
          <w:tab w:val="left" w:pos="810"/>
        </w:tabs>
        <w:ind w:left="810" w:firstLine="720"/>
      </w:pPr>
      <w:r w:rsidRPr="00CF7D9E">
        <w:t>{</w:t>
      </w:r>
    </w:p>
    <w:p w:rsidR="00CF7D9E" w:rsidRPr="00893C57" w:rsidRDefault="00CF7D9E" w:rsidP="00953D53">
      <w:pPr>
        <w:tabs>
          <w:tab w:val="left" w:pos="810"/>
        </w:tabs>
        <w:ind w:left="1530" w:firstLine="720"/>
        <w:rPr>
          <w:color w:val="4F81BD"/>
        </w:rPr>
      </w:pPr>
      <w:r w:rsidRPr="00893C57">
        <w:rPr>
          <w:color w:val="4F81BD"/>
        </w:rPr>
        <w:t>get</w:t>
      </w:r>
    </w:p>
    <w:p w:rsidR="00CF7D9E" w:rsidRPr="00CF7D9E" w:rsidRDefault="00CF7D9E" w:rsidP="00953D53">
      <w:pPr>
        <w:tabs>
          <w:tab w:val="left" w:pos="810"/>
        </w:tabs>
        <w:ind w:left="1530" w:firstLine="720"/>
      </w:pPr>
      <w:r w:rsidRPr="00CF7D9E">
        <w:t>{</w:t>
      </w:r>
    </w:p>
    <w:p w:rsidR="00CF7D9E" w:rsidRPr="00CF7D9E" w:rsidRDefault="00CF7D9E" w:rsidP="00953D53">
      <w:pPr>
        <w:tabs>
          <w:tab w:val="left" w:pos="810"/>
        </w:tabs>
        <w:ind w:left="2250" w:firstLine="720"/>
      </w:pPr>
      <w:r w:rsidRPr="000A4A2C">
        <w:rPr>
          <w:color w:val="4F81BD"/>
        </w:rPr>
        <w:t>return</w:t>
      </w:r>
      <w:r w:rsidRPr="00CF7D9E">
        <w:t xml:space="preserve"> type;</w:t>
      </w:r>
    </w:p>
    <w:p w:rsidR="00CF7D9E" w:rsidRPr="00CF7D9E" w:rsidRDefault="00CF7D9E" w:rsidP="00953D53">
      <w:pPr>
        <w:tabs>
          <w:tab w:val="left" w:pos="810"/>
        </w:tabs>
        <w:ind w:left="1530" w:firstLine="720"/>
      </w:pPr>
      <w:r w:rsidRPr="00CF7D9E">
        <w:t>}</w:t>
      </w:r>
    </w:p>
    <w:p w:rsidR="00CF7D9E" w:rsidRPr="00893C57" w:rsidRDefault="00CF7D9E" w:rsidP="00953D53">
      <w:pPr>
        <w:tabs>
          <w:tab w:val="left" w:pos="810"/>
        </w:tabs>
        <w:ind w:left="1530" w:firstLine="720"/>
        <w:rPr>
          <w:color w:val="4F81BD"/>
        </w:rPr>
      </w:pPr>
      <w:r w:rsidRPr="00893C57">
        <w:rPr>
          <w:color w:val="4F81BD"/>
        </w:rPr>
        <w:t>set</w:t>
      </w:r>
    </w:p>
    <w:p w:rsidR="00CF7D9E" w:rsidRPr="00CF7D9E" w:rsidRDefault="00CF7D9E" w:rsidP="00953D53">
      <w:pPr>
        <w:tabs>
          <w:tab w:val="left" w:pos="810"/>
        </w:tabs>
        <w:ind w:left="1530" w:firstLine="720"/>
      </w:pPr>
      <w:r w:rsidRPr="00CF7D9E">
        <w:t>{</w:t>
      </w:r>
    </w:p>
    <w:p w:rsidR="00CF7D9E" w:rsidRPr="00CF7D9E" w:rsidRDefault="00CF7D9E" w:rsidP="00953D53">
      <w:pPr>
        <w:tabs>
          <w:tab w:val="left" w:pos="810"/>
        </w:tabs>
        <w:ind w:left="2250" w:firstLine="720"/>
      </w:pPr>
      <w:r>
        <w:t>t</w:t>
      </w:r>
      <w:r w:rsidRPr="00CF7D9E">
        <w:t xml:space="preserve">ype = </w:t>
      </w:r>
      <w:r w:rsidRPr="000A4A2C">
        <w:rPr>
          <w:color w:val="4F81BD"/>
        </w:rPr>
        <w:t>value</w:t>
      </w:r>
      <w:r w:rsidRPr="00CF7D9E">
        <w:t>;</w:t>
      </w:r>
    </w:p>
    <w:p w:rsidR="00CF7D9E" w:rsidRPr="00CF7D9E" w:rsidRDefault="00CF7D9E" w:rsidP="00953D53">
      <w:pPr>
        <w:tabs>
          <w:tab w:val="left" w:pos="810"/>
        </w:tabs>
        <w:ind w:left="1530" w:firstLine="720"/>
      </w:pPr>
      <w:r w:rsidRPr="00CF7D9E">
        <w:t>}</w:t>
      </w:r>
    </w:p>
    <w:p w:rsidR="00CF7D9E" w:rsidRDefault="00CF7D9E" w:rsidP="00953D53">
      <w:pPr>
        <w:tabs>
          <w:tab w:val="left" w:pos="810"/>
        </w:tabs>
        <w:ind w:left="810" w:firstLine="720"/>
      </w:pPr>
      <w:r w:rsidRPr="00CF7D9E">
        <w:t>}</w:t>
      </w:r>
    </w:p>
    <w:p w:rsidR="00CF7D9E" w:rsidRPr="00CF7D9E" w:rsidRDefault="00CF7D9E" w:rsidP="00953D53">
      <w:pPr>
        <w:tabs>
          <w:tab w:val="left" w:pos="810"/>
        </w:tabs>
        <w:ind w:left="810" w:firstLine="720"/>
      </w:pPr>
    </w:p>
    <w:p w:rsidR="00CF7D9E" w:rsidRPr="00CF7D9E" w:rsidRDefault="00953D53" w:rsidP="00953D53">
      <w:pPr>
        <w:tabs>
          <w:tab w:val="left" w:pos="810"/>
        </w:tabs>
        <w:ind w:left="810" w:firstLine="720"/>
      </w:pPr>
      <w:r>
        <w:rPr>
          <w:color w:val="4F81BD"/>
        </w:rPr>
        <w:t>p</w:t>
      </w:r>
      <w:r w:rsidR="00CF7D9E" w:rsidRPr="00893C57">
        <w:rPr>
          <w:color w:val="4F81BD"/>
        </w:rPr>
        <w:t>ublic</w:t>
      </w:r>
      <w:r>
        <w:rPr>
          <w:color w:val="4F81BD"/>
        </w:rPr>
        <w:t xml:space="preserve"> </w:t>
      </w:r>
      <w:r w:rsidR="00CF7D9E" w:rsidRPr="00893C57">
        <w:rPr>
          <w:color w:val="4F81BD"/>
        </w:rPr>
        <w:t>override</w:t>
      </w:r>
      <w:r>
        <w:rPr>
          <w:color w:val="4F81BD"/>
        </w:rPr>
        <w:t xml:space="preserve"> </w:t>
      </w:r>
      <w:r w:rsidR="00CF7D9E" w:rsidRPr="00893C57">
        <w:rPr>
          <w:color w:val="4F81BD"/>
        </w:rPr>
        <w:t>string</w:t>
      </w:r>
      <w:r w:rsidR="00CF7D9E" w:rsidRPr="00CF7D9E">
        <w:t>ToString()</w:t>
      </w:r>
    </w:p>
    <w:p w:rsidR="00CF7D9E" w:rsidRPr="00CF7D9E" w:rsidRDefault="00CF7D9E" w:rsidP="00953D53">
      <w:pPr>
        <w:tabs>
          <w:tab w:val="left" w:pos="810"/>
        </w:tabs>
        <w:ind w:left="810" w:firstLine="720"/>
      </w:pPr>
      <w:r w:rsidRPr="00CF7D9E">
        <w:t>{</w:t>
      </w:r>
    </w:p>
    <w:p w:rsidR="00CF7D9E" w:rsidRPr="00CF7D9E" w:rsidRDefault="00CF7D9E" w:rsidP="00953D53">
      <w:pPr>
        <w:tabs>
          <w:tab w:val="left" w:pos="810"/>
        </w:tabs>
        <w:ind w:left="1530" w:firstLine="720"/>
      </w:pPr>
      <w:r w:rsidRPr="00893C57">
        <w:rPr>
          <w:color w:val="4F81BD"/>
        </w:rPr>
        <w:t>return</w:t>
      </w:r>
      <w:r w:rsidRPr="00CF7D9E">
        <w:t xml:space="preserve"> “Type of Chair: </w:t>
      </w:r>
      <w:r>
        <w:t>“</w:t>
      </w:r>
      <w:r w:rsidRPr="00CF7D9E">
        <w:t xml:space="preserve"> +</w:t>
      </w:r>
      <w:r>
        <w:t>t</w:t>
      </w:r>
      <w:r w:rsidRPr="00CF7D9E">
        <w:t>ype;</w:t>
      </w:r>
    </w:p>
    <w:p w:rsidR="00CF7D9E" w:rsidRPr="00CF7D9E" w:rsidRDefault="00CF7D9E" w:rsidP="00953D53">
      <w:pPr>
        <w:tabs>
          <w:tab w:val="left" w:pos="810"/>
        </w:tabs>
        <w:ind w:left="810" w:firstLine="720"/>
      </w:pPr>
      <w:r w:rsidRPr="00CF7D9E">
        <w:t>}</w:t>
      </w:r>
    </w:p>
    <w:p w:rsidR="00CF7D9E" w:rsidRPr="00CF7D9E" w:rsidRDefault="00CF7D9E" w:rsidP="00953D53">
      <w:pPr>
        <w:tabs>
          <w:tab w:val="left" w:pos="810"/>
        </w:tabs>
        <w:ind w:left="810"/>
      </w:pPr>
      <w:r w:rsidRPr="00CF7D9E">
        <w:t>}</w:t>
      </w:r>
    </w:p>
    <w:p w:rsidR="00CF7D9E" w:rsidRDefault="00CF7D9E" w:rsidP="00953D53">
      <w:pPr>
        <w:pStyle w:val="BT"/>
        <w:tabs>
          <w:tab w:val="left" w:pos="810"/>
        </w:tabs>
      </w:pPr>
    </w:p>
    <w:p w:rsidR="0039426C" w:rsidRPr="0046668E" w:rsidRDefault="0039426C" w:rsidP="00953D53">
      <w:pPr>
        <w:pStyle w:val="BT"/>
        <w:tabs>
          <w:tab w:val="left" w:pos="810"/>
        </w:tabs>
      </w:pPr>
    </w:p>
    <w:sectPr w:rsidR="0039426C" w:rsidRPr="0046668E" w:rsidSect="00953D53">
      <w:footerReference w:type="even" r:id="rId6"/>
      <w:footerReference w:type="default" r:id="rId7"/>
      <w:footnotePr>
        <w:numRestart w:val="eachPage"/>
      </w:footnotePr>
      <w:pgSz w:w="10620" w:h="13320" w:code="1"/>
      <w:pgMar w:top="1267" w:right="1440" w:bottom="1238" w:left="1440" w:header="720" w:footer="720" w:gutter="24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2BE" w:rsidRDefault="007462BE">
      <w:r>
        <w:separator/>
      </w:r>
    </w:p>
  </w:endnote>
  <w:endnote w:type="continuationSeparator" w:id="0">
    <w:p w:rsidR="007462BE" w:rsidRDefault="00746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97C" w:rsidRDefault="00EA5883">
    <w:pPr>
      <w:pStyle w:val="Footer"/>
      <w:framePr w:wrap="around" w:vAnchor="text" w:hAnchor="margin" w:y="1"/>
      <w:rPr>
        <w:rStyle w:val="PageNumber"/>
      </w:rPr>
    </w:pPr>
    <w:r>
      <w:rPr>
        <w:rStyle w:val="PageNumber"/>
      </w:rPr>
      <w:fldChar w:fldCharType="begin"/>
    </w:r>
    <w:r w:rsidR="00FC397C">
      <w:rPr>
        <w:rStyle w:val="PageNumber"/>
      </w:rPr>
      <w:instrText xml:space="preserve">PAGE  </w:instrText>
    </w:r>
    <w:r>
      <w:rPr>
        <w:rStyle w:val="PageNumber"/>
      </w:rPr>
      <w:fldChar w:fldCharType="end"/>
    </w:r>
  </w:p>
  <w:p w:rsidR="00FC397C" w:rsidRDefault="00FC397C">
    <w:pPr>
      <w:pStyle w:val="Foote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97C" w:rsidRDefault="00FC397C">
    <w:pPr>
      <w:pStyle w:val="EOCNL"/>
      <w:framePr w:w="8242" w:wrap="around" w:y="7"/>
    </w:pPr>
    <w:r>
      <w:rPr>
        <w:rStyle w:val="PageNumber"/>
      </w:rPr>
      <w:t xml:space="preserve">Doyle: C#, </w:t>
    </w:r>
    <w:r w:rsidR="00582D46">
      <w:rPr>
        <w:rStyle w:val="PageNumber"/>
      </w:rPr>
      <w:t>5</w:t>
    </w:r>
    <w:r w:rsidR="00C27354">
      <w:rPr>
        <w:rStyle w:val="PageNumber"/>
      </w:rPr>
      <w:t>th</w:t>
    </w:r>
    <w:r w:rsidR="00451269">
      <w:rPr>
        <w:rStyle w:val="PageNumber"/>
      </w:rPr>
      <w:t xml:space="preserve"> edition </w:t>
    </w:r>
    <w:r w:rsidR="00582D46">
      <w:rPr>
        <w:rStyle w:val="PageNumber"/>
      </w:rPr>
      <w:tab/>
    </w:r>
    <w:r w:rsidR="00582D46">
      <w:rPr>
        <w:rStyle w:val="PageNumber"/>
      </w:rPr>
      <w:tab/>
    </w:r>
    <w:r w:rsidR="00582D46">
      <w:rPr>
        <w:rStyle w:val="PageNumber"/>
      </w:rPr>
      <w:tab/>
    </w:r>
    <w:r w:rsidR="00582D46">
      <w:rPr>
        <w:rStyle w:val="PageNumber"/>
      </w:rPr>
      <w:tab/>
    </w:r>
    <w:r>
      <w:rPr>
        <w:rStyle w:val="PageNumber"/>
      </w:rPr>
      <w:tab/>
    </w:r>
    <w:r>
      <w:rPr>
        <w:rStyle w:val="PageNumber"/>
      </w:rPr>
      <w:tab/>
    </w:r>
    <w:r>
      <w:rPr>
        <w:rStyle w:val="PageNumber"/>
      </w:rPr>
      <w:tab/>
      <w:t>Page 1-</w:t>
    </w:r>
    <w:r w:rsidR="00EA5883">
      <w:rPr>
        <w:rStyle w:val="PageNumber"/>
      </w:rPr>
      <w:fldChar w:fldCharType="begin"/>
    </w:r>
    <w:r>
      <w:rPr>
        <w:rStyle w:val="PageNumber"/>
      </w:rPr>
      <w:instrText xml:space="preserve"> PAGE </w:instrText>
    </w:r>
    <w:r w:rsidR="00EA5883">
      <w:rPr>
        <w:rStyle w:val="PageNumber"/>
      </w:rPr>
      <w:fldChar w:fldCharType="separate"/>
    </w:r>
    <w:r w:rsidR="00953D53">
      <w:rPr>
        <w:rStyle w:val="PageNumber"/>
        <w:noProof/>
      </w:rPr>
      <w:t>1</w:t>
    </w:r>
    <w:r w:rsidR="00EA5883">
      <w:rPr>
        <w:rStyle w:val="PageNumber"/>
      </w:rPr>
      <w:fldChar w:fldCharType="end"/>
    </w:r>
  </w:p>
  <w:p w:rsidR="00FC397C" w:rsidRDefault="00FC397C">
    <w:pPr>
      <w:pStyle w:val="Footer"/>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2BE" w:rsidRDefault="007462BE">
      <w:r>
        <w:separator/>
      </w:r>
    </w:p>
  </w:footnote>
  <w:footnote w:type="continuationSeparator" w:id="0">
    <w:p w:rsidR="007462BE" w:rsidRDefault="007462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attachedTemplate r:id="rId1"/>
  <w:stylePaneFormatFilter w:val="1F02" w:allStyles="0" w:customStyles="1"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2"/>
  </w:compat>
  <w:rsids>
    <w:rsidRoot w:val="00451269"/>
    <w:rsid w:val="000A4A2C"/>
    <w:rsid w:val="00115D0F"/>
    <w:rsid w:val="0016496C"/>
    <w:rsid w:val="0025037C"/>
    <w:rsid w:val="00385F25"/>
    <w:rsid w:val="0039426C"/>
    <w:rsid w:val="003A0C7F"/>
    <w:rsid w:val="00451269"/>
    <w:rsid w:val="00476F67"/>
    <w:rsid w:val="00582D46"/>
    <w:rsid w:val="005D1825"/>
    <w:rsid w:val="005D230A"/>
    <w:rsid w:val="0065535B"/>
    <w:rsid w:val="006726C5"/>
    <w:rsid w:val="006E656B"/>
    <w:rsid w:val="00733048"/>
    <w:rsid w:val="007462BE"/>
    <w:rsid w:val="007462E9"/>
    <w:rsid w:val="00814CDD"/>
    <w:rsid w:val="0083416C"/>
    <w:rsid w:val="00893C57"/>
    <w:rsid w:val="008F37A3"/>
    <w:rsid w:val="008F6D05"/>
    <w:rsid w:val="00953D53"/>
    <w:rsid w:val="00A47BA1"/>
    <w:rsid w:val="00AA2543"/>
    <w:rsid w:val="00AE7FF3"/>
    <w:rsid w:val="00C27354"/>
    <w:rsid w:val="00C30AD0"/>
    <w:rsid w:val="00C576D8"/>
    <w:rsid w:val="00CF7D9E"/>
    <w:rsid w:val="00D46F0E"/>
    <w:rsid w:val="00E63A2B"/>
    <w:rsid w:val="00EA5883"/>
    <w:rsid w:val="00EF72D1"/>
    <w:rsid w:val="00FC397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6788FD0-2F9C-4490-A501-281F9FA63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2E9"/>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
    <w:name w:val="CHAPTER"/>
    <w:basedOn w:val="Normal"/>
    <w:next w:val="CO"/>
    <w:autoRedefine/>
    <w:rsid w:val="007462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800" w:lineRule="exact"/>
      <w:jc w:val="center"/>
    </w:pPr>
    <w:rPr>
      <w:rFonts w:ascii="Times New Roman" w:hAnsi="Times New Roman"/>
      <w:caps/>
      <w:sz w:val="20"/>
    </w:rPr>
  </w:style>
  <w:style w:type="paragraph" w:customStyle="1" w:styleId="COTitle">
    <w:name w:val="CO Title"/>
    <w:basedOn w:val="Normal"/>
    <w:next w:val="COSub"/>
    <w:autoRedefine/>
    <w:rsid w:val="007462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640" w:lineRule="exact"/>
      <w:jc w:val="center"/>
    </w:pPr>
    <w:rPr>
      <w:rFonts w:ascii="Times New Roman" w:hAnsi="Times New Roman"/>
      <w:smallCaps/>
      <w:color w:val="0000FF"/>
      <w:sz w:val="60"/>
    </w:rPr>
  </w:style>
  <w:style w:type="paragraph" w:customStyle="1" w:styleId="BHead">
    <w:name w:val="B Head"/>
    <w:basedOn w:val="Normal"/>
    <w:next w:val="BT"/>
    <w:autoRedefine/>
    <w:rsid w:val="007462E9"/>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80" w:line="280" w:lineRule="exact"/>
      <w:ind w:left="1700"/>
    </w:pPr>
    <w:rPr>
      <w:rFonts w:ascii="Times New Roman" w:hAnsi="Times New Roman"/>
      <w:sz w:val="26"/>
    </w:rPr>
  </w:style>
  <w:style w:type="paragraph" w:customStyle="1" w:styleId="Code">
    <w:name w:val="Code"/>
    <w:basedOn w:val="Normal"/>
    <w:autoRedefine/>
    <w:rsid w:val="007462E9"/>
    <w:pPr>
      <w:keepLines/>
      <w:spacing w:before="140" w:line="220" w:lineRule="exact"/>
      <w:ind w:left="1710"/>
    </w:pPr>
    <w:rPr>
      <w:rFonts w:ascii="Courier" w:hAnsi="Courier"/>
      <w:sz w:val="19"/>
    </w:rPr>
  </w:style>
  <w:style w:type="paragraph" w:customStyle="1" w:styleId="EOCNLLettered">
    <w:name w:val="EOC NL Lettered"/>
    <w:basedOn w:val="Normal"/>
    <w:autoRedefine/>
    <w:rsid w:val="007462E9"/>
    <w:pPr>
      <w:keepLines/>
      <w:tabs>
        <w:tab w:val="right" w:pos="3634"/>
        <w:tab w:val="left" w:pos="3874"/>
      </w:tabs>
      <w:spacing w:before="80" w:line="480" w:lineRule="auto"/>
      <w:ind w:left="2736" w:hanging="245"/>
    </w:pPr>
    <w:rPr>
      <w:rFonts w:ascii="Times New Roman" w:hAnsi="Times New Roman"/>
      <w:sz w:val="22"/>
    </w:rPr>
  </w:style>
  <w:style w:type="paragraph" w:customStyle="1" w:styleId="figurereturn">
    <w:name w:val="figure return"/>
    <w:basedOn w:val="Normal"/>
    <w:next w:val="BT"/>
    <w:autoRedefine/>
    <w:rsid w:val="007462E9"/>
    <w:pPr>
      <w:spacing w:before="520"/>
      <w:ind w:left="2016"/>
    </w:pPr>
    <w:rPr>
      <w:rFonts w:ascii="Times New Roman" w:hAnsi="Times New Roman"/>
      <w:sz w:val="22"/>
    </w:rPr>
  </w:style>
  <w:style w:type="paragraph" w:customStyle="1" w:styleId="PE-NLlettered">
    <w:name w:val="PE-NL lettered"/>
    <w:basedOn w:val="Normal"/>
    <w:autoRedefine/>
    <w:rsid w:val="007462E9"/>
    <w:pPr>
      <w:keepLines/>
      <w:spacing w:before="40" w:line="480" w:lineRule="auto"/>
      <w:ind w:left="1023" w:hanging="245"/>
    </w:pPr>
    <w:rPr>
      <w:rFonts w:ascii="Times New Roman" w:hAnsi="Times New Roman"/>
      <w:sz w:val="22"/>
    </w:rPr>
  </w:style>
  <w:style w:type="paragraph" w:customStyle="1" w:styleId="AHead">
    <w:name w:val="A Head"/>
    <w:basedOn w:val="Normal"/>
    <w:next w:val="BT"/>
    <w:autoRedefine/>
    <w:rsid w:val="007462E9"/>
    <w:pPr>
      <w:keepNext/>
      <w:keepLines/>
      <w:pBdr>
        <w:top w:val="single" w:sz="6" w:space="0" w:color="auto"/>
      </w:pBdr>
      <w:tabs>
        <w:tab w:val="left" w:pos="3320"/>
        <w:tab w:val="left" w:pos="3800"/>
      </w:tabs>
      <w:spacing w:before="480" w:line="320" w:lineRule="exact"/>
      <w:ind w:left="1220"/>
    </w:pPr>
    <w:rPr>
      <w:rFonts w:ascii="Times New Roman" w:hAnsi="Times New Roman"/>
      <w:smallCaps/>
      <w:color w:val="0000FF"/>
      <w:sz w:val="32"/>
    </w:rPr>
  </w:style>
  <w:style w:type="paragraph" w:customStyle="1" w:styleId="CodeinEOCNL">
    <w:name w:val="Code in EOC NL"/>
    <w:basedOn w:val="Normal"/>
    <w:autoRedefine/>
    <w:rsid w:val="007462E9"/>
    <w:pPr>
      <w:keepLines/>
      <w:spacing w:before="110" w:line="220" w:lineRule="exact"/>
      <w:ind w:left="1987"/>
    </w:pPr>
    <w:rPr>
      <w:rFonts w:ascii="Courier" w:hAnsi="Courier"/>
      <w:sz w:val="19"/>
    </w:rPr>
  </w:style>
  <w:style w:type="paragraph" w:customStyle="1" w:styleId="EOCNL">
    <w:name w:val="EOC NL"/>
    <w:basedOn w:val="Normal"/>
    <w:link w:val="EOCNLChar"/>
    <w:autoRedefine/>
    <w:rsid w:val="007462E9"/>
    <w:pPr>
      <w:keepLines/>
      <w:framePr w:wrap="around" w:vAnchor="text" w:hAnchor="margin" w:y="1"/>
      <w:tabs>
        <w:tab w:val="right" w:pos="3634"/>
        <w:tab w:val="left" w:pos="3874"/>
      </w:tabs>
      <w:spacing w:before="80" w:line="480" w:lineRule="auto"/>
      <w:ind w:left="274" w:hanging="274"/>
      <w:jc w:val="both"/>
    </w:pPr>
    <w:rPr>
      <w:rFonts w:ascii="Times New Roman" w:hAnsi="Times New Roman"/>
      <w:sz w:val="22"/>
    </w:rPr>
  </w:style>
  <w:style w:type="paragraph" w:customStyle="1" w:styleId="CO">
    <w:name w:val="CO #"/>
    <w:basedOn w:val="Normal"/>
    <w:next w:val="COTitle"/>
    <w:autoRedefine/>
    <w:rsid w:val="007462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800" w:lineRule="exact"/>
      <w:jc w:val="center"/>
    </w:pPr>
    <w:rPr>
      <w:rFonts w:ascii="Times New Roman" w:hAnsi="Times New Roman"/>
      <w:spacing w:val="-35"/>
      <w:sz w:val="100"/>
    </w:rPr>
  </w:style>
  <w:style w:type="paragraph" w:customStyle="1" w:styleId="EOCheadwrule">
    <w:name w:val="EOC head/w rule"/>
    <w:basedOn w:val="Normal"/>
    <w:next w:val="BT"/>
    <w:autoRedefine/>
    <w:rsid w:val="007462E9"/>
    <w:pPr>
      <w:keepNext/>
      <w:keepLines/>
      <w:pBdr>
        <w:top w:val="single" w:sz="12" w:space="0" w:color="auto"/>
      </w:pBdr>
      <w:tabs>
        <w:tab w:val="left" w:pos="3320"/>
        <w:tab w:val="left" w:pos="3800"/>
      </w:tabs>
      <w:spacing w:before="480" w:line="320" w:lineRule="exact"/>
      <w:ind w:left="1240"/>
    </w:pPr>
    <w:rPr>
      <w:rFonts w:ascii="Times New Roman" w:hAnsi="Times New Roman"/>
      <w:smallCaps/>
      <w:color w:val="000000"/>
      <w:sz w:val="32"/>
    </w:rPr>
  </w:style>
  <w:style w:type="paragraph" w:customStyle="1" w:styleId="CHead">
    <w:name w:val="C Head"/>
    <w:basedOn w:val="Normal"/>
    <w:next w:val="BT"/>
    <w:autoRedefine/>
    <w:rsid w:val="007462E9"/>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20" w:line="260" w:lineRule="exact"/>
      <w:ind w:left="2120"/>
    </w:pPr>
    <w:rPr>
      <w:rFonts w:ascii="Arial" w:hAnsi="Arial"/>
      <w:noProof/>
      <w:spacing w:val="15"/>
    </w:rPr>
  </w:style>
  <w:style w:type="paragraph" w:customStyle="1" w:styleId="EOCNLDoubleDgt">
    <w:name w:val="EOC NL Double Dgt"/>
    <w:basedOn w:val="Normal"/>
    <w:next w:val="EOCNL"/>
    <w:link w:val="EOCNLDoubleDgtChar"/>
    <w:autoRedefine/>
    <w:rsid w:val="007462E9"/>
    <w:pPr>
      <w:keepLines/>
      <w:spacing w:before="80" w:line="480" w:lineRule="auto"/>
      <w:ind w:left="3240" w:hanging="360"/>
    </w:pPr>
    <w:rPr>
      <w:rFonts w:ascii="Times New Roman" w:hAnsi="Times New Roman"/>
      <w:sz w:val="22"/>
    </w:rPr>
  </w:style>
  <w:style w:type="paragraph" w:customStyle="1" w:styleId="Obj">
    <w:name w:val="Obj"/>
    <w:basedOn w:val="Normal"/>
    <w:autoRedefine/>
    <w:rsid w:val="007462E9"/>
    <w:pPr>
      <w:spacing w:before="60" w:line="220" w:lineRule="exact"/>
      <w:ind w:left="840" w:right="360" w:hanging="220"/>
    </w:pPr>
    <w:rPr>
      <w:rFonts w:ascii="Times New Roman" w:hAnsi="Times New Roman"/>
      <w:sz w:val="18"/>
    </w:rPr>
  </w:style>
  <w:style w:type="paragraph" w:customStyle="1" w:styleId="PEAhead">
    <w:name w:val="PE A head"/>
    <w:basedOn w:val="Normal"/>
    <w:next w:val="P-TXT"/>
    <w:autoRedefine/>
    <w:rsid w:val="007462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line="240" w:lineRule="exact"/>
      <w:ind w:left="120"/>
    </w:pPr>
    <w:rPr>
      <w:rFonts w:ascii="Arial" w:hAnsi="Arial"/>
      <w:color w:val="FF0000"/>
      <w:spacing w:val="10"/>
      <w:sz w:val="20"/>
    </w:rPr>
  </w:style>
  <w:style w:type="paragraph" w:customStyle="1" w:styleId="NL">
    <w:name w:val="NL"/>
    <w:basedOn w:val="Normal"/>
    <w:autoRedefine/>
    <w:rsid w:val="007462E9"/>
    <w:pPr>
      <w:keepLines/>
      <w:spacing w:before="110" w:line="480" w:lineRule="auto"/>
      <w:ind w:left="2520" w:hanging="245"/>
    </w:pPr>
    <w:rPr>
      <w:rFonts w:ascii="Times New Roman" w:hAnsi="Times New Roman"/>
      <w:sz w:val="22"/>
    </w:rPr>
  </w:style>
  <w:style w:type="paragraph" w:customStyle="1" w:styleId="CodeinNL">
    <w:name w:val="Code in NL"/>
    <w:basedOn w:val="Normal"/>
    <w:rsid w:val="007462E9"/>
    <w:pPr>
      <w:keepLines/>
      <w:spacing w:before="110" w:line="220" w:lineRule="exact"/>
      <w:ind w:left="2900"/>
    </w:pPr>
    <w:rPr>
      <w:rFonts w:ascii="Courier" w:hAnsi="Courier"/>
      <w:sz w:val="19"/>
    </w:rPr>
  </w:style>
  <w:style w:type="paragraph" w:customStyle="1" w:styleId="BT">
    <w:name w:val="BT"/>
    <w:basedOn w:val="Normal"/>
    <w:autoRedefine/>
    <w:rsid w:val="00953D53"/>
    <w:pPr>
      <w:keepLines/>
      <w:tabs>
        <w:tab w:val="left" w:pos="540"/>
      </w:tabs>
      <w:spacing w:before="110" w:line="480" w:lineRule="auto"/>
      <w:ind w:left="540" w:hanging="540"/>
      <w:jc w:val="both"/>
    </w:pPr>
    <w:rPr>
      <w:rFonts w:ascii="Times New Roman" w:hAnsi="Times New Roman"/>
      <w:sz w:val="22"/>
    </w:rPr>
  </w:style>
  <w:style w:type="paragraph" w:customStyle="1" w:styleId="COSub">
    <w:name w:val="CO Sub"/>
    <w:basedOn w:val="Normal"/>
    <w:next w:val="ObjHead"/>
    <w:autoRedefine/>
    <w:rsid w:val="007462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40" w:line="360" w:lineRule="exact"/>
      <w:jc w:val="center"/>
    </w:pPr>
    <w:rPr>
      <w:rFonts w:ascii="Times New Roman" w:hAnsi="Times New Roman"/>
      <w:sz w:val="26"/>
    </w:rPr>
  </w:style>
  <w:style w:type="paragraph" w:styleId="Footer">
    <w:name w:val="footer"/>
    <w:basedOn w:val="Normal"/>
    <w:rsid w:val="007462E9"/>
    <w:pPr>
      <w:tabs>
        <w:tab w:val="center" w:pos="4320"/>
        <w:tab w:val="right" w:pos="8640"/>
      </w:tabs>
    </w:pPr>
  </w:style>
  <w:style w:type="paragraph" w:customStyle="1" w:styleId="ObjHead">
    <w:name w:val="Obj Head"/>
    <w:basedOn w:val="Normal"/>
    <w:next w:val="Obj"/>
    <w:autoRedefine/>
    <w:rsid w:val="007462E9"/>
    <w:pPr>
      <w:spacing w:before="330" w:line="240" w:lineRule="exact"/>
      <w:jc w:val="center"/>
    </w:pPr>
    <w:rPr>
      <w:rFonts w:ascii="Times New Roman" w:hAnsi="Times New Roman"/>
      <w:color w:val="FF0000"/>
      <w:sz w:val="20"/>
    </w:rPr>
  </w:style>
  <w:style w:type="paragraph" w:customStyle="1" w:styleId="Definition">
    <w:name w:val="Definition"/>
    <w:next w:val="BT"/>
    <w:autoRedefine/>
    <w:rsid w:val="007462E9"/>
    <w:pPr>
      <w:spacing w:before="120" w:line="250" w:lineRule="exact"/>
      <w:ind w:left="2120" w:right="360"/>
    </w:pPr>
    <w:rPr>
      <w:rFonts w:ascii="Arial" w:hAnsi="Arial"/>
      <w:sz w:val="22"/>
    </w:rPr>
  </w:style>
  <w:style w:type="paragraph" w:customStyle="1" w:styleId="SyntaxCode">
    <w:name w:val="Syntax Code"/>
    <w:basedOn w:val="Normal"/>
    <w:autoRedefine/>
    <w:rsid w:val="007462E9"/>
    <w:pPr>
      <w:keepLines/>
      <w:spacing w:before="330" w:line="220" w:lineRule="exact"/>
      <w:ind w:left="1710"/>
    </w:pPr>
    <w:rPr>
      <w:rFonts w:ascii="Courier" w:hAnsi="Courier"/>
      <w:sz w:val="19"/>
    </w:rPr>
  </w:style>
  <w:style w:type="paragraph" w:customStyle="1" w:styleId="EX-H">
    <w:name w:val="EX-H"/>
    <w:basedOn w:val="Normal"/>
    <w:next w:val="BT"/>
    <w:autoRedefine/>
    <w:rsid w:val="007462E9"/>
    <w:pPr>
      <w:spacing w:before="220" w:line="260" w:lineRule="exact"/>
      <w:ind w:left="30"/>
    </w:pPr>
    <w:rPr>
      <w:rFonts w:ascii="Arial Black" w:hAnsi="Arial Black"/>
      <w:color w:val="FF0000"/>
      <w:spacing w:val="10"/>
      <w:sz w:val="20"/>
    </w:rPr>
  </w:style>
  <w:style w:type="paragraph" w:customStyle="1" w:styleId="PE-NLBL">
    <w:name w:val="PE-NL/BL"/>
    <w:basedOn w:val="Normal"/>
    <w:autoRedefine/>
    <w:rsid w:val="007462E9"/>
    <w:pPr>
      <w:keepLines/>
      <w:spacing w:before="40" w:line="480" w:lineRule="auto"/>
      <w:ind w:left="792" w:hanging="245"/>
    </w:pPr>
    <w:rPr>
      <w:rFonts w:ascii="Times New Roman" w:hAnsi="Times New Roman"/>
      <w:sz w:val="22"/>
    </w:rPr>
  </w:style>
  <w:style w:type="paragraph" w:customStyle="1" w:styleId="PE-Code">
    <w:name w:val="PE-Code"/>
    <w:basedOn w:val="Normal"/>
    <w:autoRedefine/>
    <w:rsid w:val="007462E9"/>
    <w:pPr>
      <w:keepLines/>
      <w:spacing w:line="220" w:lineRule="exact"/>
      <w:ind w:left="1710"/>
    </w:pPr>
    <w:rPr>
      <w:rFonts w:ascii="Courier" w:hAnsi="Courier"/>
      <w:sz w:val="19"/>
    </w:rPr>
  </w:style>
  <w:style w:type="paragraph" w:customStyle="1" w:styleId="PE-Codewrule">
    <w:name w:val="PE-Code w/rule"/>
    <w:basedOn w:val="Normal"/>
    <w:next w:val="BT"/>
    <w:autoRedefine/>
    <w:rsid w:val="007462E9"/>
    <w:pPr>
      <w:keepLines/>
      <w:pBdr>
        <w:bottom w:val="single" w:sz="12" w:space="0" w:color="auto"/>
      </w:pBdr>
      <w:spacing w:line="220" w:lineRule="exact"/>
      <w:ind w:left="120"/>
    </w:pPr>
    <w:rPr>
      <w:rFonts w:ascii="Times New Roman" w:hAnsi="Times New Roman"/>
      <w:sz w:val="18"/>
    </w:rPr>
  </w:style>
  <w:style w:type="paragraph" w:customStyle="1" w:styleId="IntroText">
    <w:name w:val="Intro Text"/>
    <w:basedOn w:val="Normal"/>
    <w:next w:val="BT"/>
    <w:autoRedefine/>
    <w:rsid w:val="007462E9"/>
    <w:pPr>
      <w:spacing w:before="240" w:line="480" w:lineRule="auto"/>
      <w:ind w:left="202" w:right="202"/>
      <w:jc w:val="both"/>
    </w:pPr>
    <w:rPr>
      <w:rFonts w:ascii="Times New Roman" w:hAnsi="Times New Roman"/>
    </w:rPr>
  </w:style>
  <w:style w:type="paragraph" w:customStyle="1" w:styleId="PE-Bhead">
    <w:name w:val="PE-B head"/>
    <w:basedOn w:val="Normal"/>
    <w:next w:val="P-TXT"/>
    <w:autoRedefine/>
    <w:rsid w:val="007462E9"/>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10" w:line="250" w:lineRule="exact"/>
      <w:ind w:left="120"/>
    </w:pPr>
    <w:rPr>
      <w:rFonts w:ascii="Arial" w:hAnsi="Arial"/>
      <w:color w:val="FF0000"/>
      <w:sz w:val="18"/>
    </w:rPr>
  </w:style>
  <w:style w:type="paragraph" w:customStyle="1" w:styleId="PE-NLletteredsub">
    <w:name w:val="PE-NL lettered sub"/>
    <w:basedOn w:val="Normal"/>
    <w:autoRedefine/>
    <w:rsid w:val="007462E9"/>
    <w:pPr>
      <w:keepLines/>
      <w:spacing w:before="40" w:line="480" w:lineRule="auto"/>
      <w:ind w:left="1382" w:hanging="360"/>
    </w:pPr>
    <w:rPr>
      <w:rFonts w:ascii="Times New Roman" w:hAnsi="Times New Roman"/>
      <w:sz w:val="22"/>
    </w:rPr>
  </w:style>
  <w:style w:type="paragraph" w:customStyle="1" w:styleId="NOTE">
    <w:name w:val="NOTE"/>
    <w:basedOn w:val="Normal"/>
    <w:next w:val="BT"/>
    <w:autoRedefine/>
    <w:rsid w:val="007462E9"/>
    <w:pPr>
      <w:keepLines/>
      <w:pBdr>
        <w:bottom w:val="single" w:sz="6" w:space="0" w:color="auto"/>
      </w:pBdr>
      <w:spacing w:before="150" w:line="480" w:lineRule="auto"/>
      <w:ind w:left="2908" w:hanging="806"/>
    </w:pPr>
    <w:rPr>
      <w:rFonts w:ascii="Times New Roman" w:hAnsi="Times New Roman"/>
      <w:sz w:val="18"/>
    </w:rPr>
  </w:style>
  <w:style w:type="paragraph" w:customStyle="1" w:styleId="CodeinEOCLettered">
    <w:name w:val="Code in EOC Lettered"/>
    <w:basedOn w:val="Normal"/>
    <w:autoRedefine/>
    <w:rsid w:val="007462E9"/>
    <w:pPr>
      <w:keepLines/>
      <w:spacing w:before="110" w:line="220" w:lineRule="exact"/>
      <w:ind w:left="2160"/>
    </w:pPr>
    <w:rPr>
      <w:rFonts w:ascii="Courier" w:hAnsi="Courier"/>
      <w:sz w:val="19"/>
    </w:rPr>
  </w:style>
  <w:style w:type="paragraph" w:customStyle="1" w:styleId="P-TXT">
    <w:name w:val="P-TXT"/>
    <w:basedOn w:val="Normal"/>
    <w:autoRedefine/>
    <w:rsid w:val="007462E9"/>
    <w:pPr>
      <w:keepLines/>
      <w:spacing w:before="80" w:line="480" w:lineRule="auto"/>
      <w:ind w:left="115" w:right="115"/>
    </w:pPr>
    <w:rPr>
      <w:rFonts w:ascii="Times New Roman" w:hAnsi="Times New Roman"/>
      <w:sz w:val="22"/>
    </w:rPr>
  </w:style>
  <w:style w:type="paragraph" w:customStyle="1" w:styleId="DHead">
    <w:name w:val="D Head"/>
    <w:basedOn w:val="Normal"/>
    <w:next w:val="BT"/>
    <w:autoRedefine/>
    <w:rsid w:val="007462E9"/>
    <w:pPr>
      <w:keepLines/>
      <w:spacing w:before="240" w:line="250" w:lineRule="exact"/>
      <w:ind w:left="2120"/>
      <w:jc w:val="both"/>
    </w:pPr>
    <w:rPr>
      <w:rFonts w:ascii="Arial" w:hAnsi="Arial"/>
      <w:noProof/>
      <w:spacing w:val="-5"/>
      <w:sz w:val="22"/>
    </w:rPr>
  </w:style>
  <w:style w:type="paragraph" w:customStyle="1" w:styleId="TB">
    <w:name w:val="TB"/>
    <w:basedOn w:val="Normal"/>
    <w:autoRedefine/>
    <w:rsid w:val="007462E9"/>
    <w:pPr>
      <w:pBdr>
        <w:bottom w:val="single" w:sz="6" w:space="0" w:color="auto"/>
      </w:pBdr>
      <w:tabs>
        <w:tab w:val="left" w:pos="1105"/>
        <w:tab w:val="left" w:pos="3360"/>
        <w:tab w:val="left" w:pos="7200"/>
        <w:tab w:val="left" w:pos="7920"/>
        <w:tab w:val="left" w:pos="8640"/>
      </w:tabs>
      <w:spacing w:before="60" w:line="220" w:lineRule="exact"/>
      <w:ind w:left="120" w:right="120"/>
    </w:pPr>
    <w:rPr>
      <w:rFonts w:ascii="Times New Roman" w:hAnsi="Times New Roman"/>
      <w:noProof/>
      <w:sz w:val="18"/>
    </w:rPr>
  </w:style>
  <w:style w:type="paragraph" w:customStyle="1" w:styleId="EOCText">
    <w:name w:val="EOC Text"/>
    <w:basedOn w:val="Normal"/>
    <w:autoRedefine/>
    <w:rsid w:val="007462E9"/>
    <w:pPr>
      <w:tabs>
        <w:tab w:val="left" w:pos="120"/>
        <w:tab w:val="left" w:pos="1440"/>
        <w:tab w:val="left" w:pos="2160"/>
        <w:tab w:val="left" w:pos="2880"/>
        <w:tab w:val="left" w:pos="3600"/>
        <w:tab w:val="left" w:pos="4320"/>
        <w:tab w:val="left" w:pos="5040"/>
        <w:tab w:val="left" w:pos="5760"/>
        <w:tab w:val="left" w:pos="6480"/>
        <w:tab w:val="left" w:pos="7200"/>
        <w:tab w:val="left" w:pos="7920"/>
        <w:tab w:val="left" w:pos="8640"/>
      </w:tabs>
      <w:spacing w:before="80" w:line="480" w:lineRule="auto"/>
      <w:ind w:left="2117"/>
      <w:jc w:val="both"/>
    </w:pPr>
    <w:rPr>
      <w:rFonts w:ascii="Times New Roman" w:hAnsi="Times New Roman"/>
      <w:noProof/>
      <w:sz w:val="22"/>
    </w:rPr>
  </w:style>
  <w:style w:type="paragraph" w:customStyle="1" w:styleId="BLinNL">
    <w:name w:val="BL in NL"/>
    <w:basedOn w:val="Normal"/>
    <w:autoRedefine/>
    <w:rsid w:val="007462E9"/>
    <w:pPr>
      <w:keepLines/>
      <w:spacing w:before="80" w:line="480" w:lineRule="auto"/>
      <w:ind w:left="2794" w:hanging="245"/>
    </w:pPr>
    <w:rPr>
      <w:rFonts w:ascii="Times New Roman" w:hAnsi="Times New Roman"/>
      <w:noProof/>
      <w:sz w:val="22"/>
    </w:rPr>
  </w:style>
  <w:style w:type="paragraph" w:customStyle="1" w:styleId="FigNumber">
    <w:name w:val="Fig Number"/>
    <w:basedOn w:val="Normal"/>
    <w:next w:val="FigCaption"/>
    <w:autoRedefine/>
    <w:rsid w:val="007462E9"/>
    <w:pPr>
      <w:spacing w:before="120" w:line="240" w:lineRule="exact"/>
      <w:ind w:left="2128"/>
    </w:pPr>
    <w:rPr>
      <w:rFonts w:ascii="Arial" w:hAnsi="Arial"/>
      <w:b/>
      <w:noProof/>
      <w:sz w:val="20"/>
    </w:rPr>
  </w:style>
  <w:style w:type="paragraph" w:customStyle="1" w:styleId="FigCaption">
    <w:name w:val="Fig Caption"/>
    <w:basedOn w:val="Normal"/>
    <w:next w:val="figurereturn"/>
    <w:autoRedefine/>
    <w:rsid w:val="007462E9"/>
    <w:pPr>
      <w:spacing w:before="160" w:line="240" w:lineRule="exact"/>
      <w:ind w:left="2128"/>
    </w:pPr>
    <w:rPr>
      <w:rFonts w:ascii="Arial" w:hAnsi="Arial"/>
      <w:noProof/>
      <w:sz w:val="20"/>
    </w:rPr>
  </w:style>
  <w:style w:type="paragraph" w:customStyle="1" w:styleId="CodeasFigure">
    <w:name w:val="Code as Figure"/>
    <w:basedOn w:val="Normal"/>
    <w:autoRedefine/>
    <w:rsid w:val="007462E9"/>
    <w:pPr>
      <w:keepNext/>
      <w:keepLines/>
      <w:spacing w:before="260" w:line="200" w:lineRule="exact"/>
      <w:ind w:left="2120"/>
    </w:pPr>
    <w:rPr>
      <w:rFonts w:ascii="Courier" w:hAnsi="Courier"/>
      <w:noProof/>
      <w:color w:val="000000"/>
      <w:sz w:val="19"/>
    </w:rPr>
  </w:style>
  <w:style w:type="paragraph" w:customStyle="1" w:styleId="NLLettered">
    <w:name w:val="NL Lettered"/>
    <w:basedOn w:val="Normal"/>
    <w:autoRedefine/>
    <w:rsid w:val="007462E9"/>
    <w:pPr>
      <w:keepLines/>
      <w:tabs>
        <w:tab w:val="left" w:pos="3140"/>
      </w:tabs>
      <w:spacing w:before="110" w:line="480" w:lineRule="auto"/>
      <w:ind w:left="3139" w:hanging="245"/>
    </w:pPr>
    <w:rPr>
      <w:rFonts w:ascii="Times New Roman" w:hAnsi="Times New Roman"/>
      <w:noProof/>
      <w:sz w:val="22"/>
    </w:rPr>
  </w:style>
  <w:style w:type="paragraph" w:customStyle="1" w:styleId="NLLetteredsub">
    <w:name w:val="NL Lettered sub"/>
    <w:basedOn w:val="Normal"/>
    <w:autoRedefine/>
    <w:rsid w:val="007462E9"/>
    <w:pPr>
      <w:keepLines/>
      <w:tabs>
        <w:tab w:val="left" w:pos="3140"/>
      </w:tabs>
      <w:spacing w:before="110" w:line="480" w:lineRule="auto"/>
      <w:ind w:left="3139" w:hanging="245"/>
    </w:pPr>
    <w:rPr>
      <w:rFonts w:ascii="Times New Roman" w:hAnsi="Times New Roman"/>
      <w:noProof/>
      <w:sz w:val="22"/>
    </w:rPr>
  </w:style>
  <w:style w:type="paragraph" w:customStyle="1" w:styleId="TCH">
    <w:name w:val="TCH"/>
    <w:next w:val="TB"/>
    <w:autoRedefine/>
    <w:rsid w:val="007462E9"/>
    <w:rPr>
      <w:rFonts w:ascii="Times New Roman" w:hAnsi="Times New Roman"/>
      <w:noProof/>
      <w:sz w:val="22"/>
    </w:rPr>
  </w:style>
  <w:style w:type="paragraph" w:customStyle="1" w:styleId="BL">
    <w:name w:val="BL"/>
    <w:basedOn w:val="Normal"/>
    <w:autoRedefine/>
    <w:rsid w:val="007462E9"/>
    <w:pPr>
      <w:keepLines/>
      <w:spacing w:before="120" w:line="480" w:lineRule="auto"/>
      <w:ind w:left="2909" w:hanging="245"/>
    </w:pPr>
    <w:rPr>
      <w:rFonts w:ascii="Times New Roman" w:hAnsi="Times New Roman"/>
      <w:noProof/>
      <w:sz w:val="22"/>
    </w:rPr>
  </w:style>
  <w:style w:type="paragraph" w:customStyle="1" w:styleId="PE-NL">
    <w:name w:val="PE-NL"/>
    <w:basedOn w:val="Normal"/>
    <w:next w:val="Normal"/>
    <w:autoRedefine/>
    <w:rsid w:val="007462E9"/>
    <w:pPr>
      <w:keepLines/>
      <w:spacing w:before="40" w:line="480" w:lineRule="auto"/>
      <w:ind w:left="792" w:hanging="245"/>
    </w:pPr>
    <w:rPr>
      <w:rFonts w:ascii="Arial" w:hAnsi="Arial"/>
      <w:noProof/>
      <w:sz w:val="22"/>
    </w:rPr>
  </w:style>
  <w:style w:type="character" w:customStyle="1" w:styleId="CodeBlue">
    <w:name w:val="Code Blue"/>
    <w:rsid w:val="007462E9"/>
    <w:rPr>
      <w:color w:val="0000FF"/>
    </w:rPr>
  </w:style>
  <w:style w:type="character" w:customStyle="1" w:styleId="CodeGreen">
    <w:name w:val="Code Green"/>
    <w:rsid w:val="007462E9"/>
    <w:rPr>
      <w:color w:val="339966"/>
    </w:rPr>
  </w:style>
  <w:style w:type="character" w:styleId="PageNumber">
    <w:name w:val="page number"/>
    <w:basedOn w:val="DefaultParagraphFont"/>
    <w:rsid w:val="007462E9"/>
  </w:style>
  <w:style w:type="character" w:styleId="CommentReference">
    <w:name w:val="annotation reference"/>
    <w:semiHidden/>
    <w:rsid w:val="007462E9"/>
    <w:rPr>
      <w:sz w:val="16"/>
      <w:szCs w:val="16"/>
    </w:rPr>
  </w:style>
  <w:style w:type="paragraph" w:styleId="CommentText">
    <w:name w:val="annotation text"/>
    <w:basedOn w:val="Normal"/>
    <w:link w:val="CommentTextChar"/>
    <w:semiHidden/>
    <w:rsid w:val="007462E9"/>
    <w:rPr>
      <w:sz w:val="20"/>
    </w:rPr>
  </w:style>
  <w:style w:type="paragraph" w:styleId="BalloonText">
    <w:name w:val="Balloon Text"/>
    <w:basedOn w:val="Normal"/>
    <w:semiHidden/>
    <w:rsid w:val="007462E9"/>
    <w:rPr>
      <w:rFonts w:ascii="Tahoma" w:hAnsi="Tahoma" w:cs="Tahoma"/>
      <w:sz w:val="16"/>
      <w:szCs w:val="16"/>
    </w:rPr>
  </w:style>
  <w:style w:type="character" w:styleId="Hyperlink">
    <w:name w:val="Hyperlink"/>
    <w:rsid w:val="007462E9"/>
    <w:rPr>
      <w:color w:val="0000FF"/>
      <w:u w:val="single"/>
    </w:rPr>
  </w:style>
  <w:style w:type="character" w:customStyle="1" w:styleId="EOCNLDoubleDgtChar">
    <w:name w:val="EOC NL Double Dgt Char"/>
    <w:link w:val="EOCNLDoubleDgt"/>
    <w:rsid w:val="007462E9"/>
    <w:rPr>
      <w:sz w:val="22"/>
      <w:lang w:val="en-US" w:eastAsia="en-US" w:bidi="ar-SA"/>
    </w:rPr>
  </w:style>
  <w:style w:type="character" w:customStyle="1" w:styleId="EOCNLChar">
    <w:name w:val="EOC NL Char"/>
    <w:link w:val="EOCNL"/>
    <w:rsid w:val="007462E9"/>
    <w:rPr>
      <w:sz w:val="22"/>
      <w:lang w:val="en-US" w:eastAsia="en-US" w:bidi="ar-SA"/>
    </w:rPr>
  </w:style>
  <w:style w:type="character" w:customStyle="1" w:styleId="DefinitionChar1">
    <w:name w:val="Definition Char1"/>
    <w:rsid w:val="007462E9"/>
    <w:rPr>
      <w:rFonts w:ascii="Arial" w:hAnsi="Arial"/>
      <w:sz w:val="22"/>
      <w:lang w:val="en-US" w:eastAsia="en-US" w:bidi="ar-SA"/>
    </w:rPr>
  </w:style>
  <w:style w:type="paragraph" w:styleId="Header">
    <w:name w:val="header"/>
    <w:basedOn w:val="Normal"/>
    <w:rsid w:val="007462E9"/>
    <w:pPr>
      <w:tabs>
        <w:tab w:val="center" w:pos="4320"/>
        <w:tab w:val="right" w:pos="8640"/>
      </w:tabs>
    </w:pPr>
  </w:style>
  <w:style w:type="paragraph" w:styleId="CommentSubject">
    <w:name w:val="annotation subject"/>
    <w:basedOn w:val="CommentText"/>
    <w:next w:val="CommentText"/>
    <w:link w:val="CommentSubjectChar"/>
    <w:rsid w:val="003A0C7F"/>
    <w:rPr>
      <w:b/>
      <w:bCs/>
    </w:rPr>
  </w:style>
  <w:style w:type="character" w:customStyle="1" w:styleId="CommentTextChar">
    <w:name w:val="Comment Text Char"/>
    <w:basedOn w:val="DefaultParagraphFont"/>
    <w:link w:val="CommentText"/>
    <w:semiHidden/>
    <w:rsid w:val="003A0C7F"/>
  </w:style>
  <w:style w:type="character" w:customStyle="1" w:styleId="CommentSubjectChar">
    <w:name w:val="Comment Subject Char"/>
    <w:link w:val="CommentSubject"/>
    <w:rsid w:val="003A0C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arbara\Application%20Data\Microsoft\Templates\CS%20Template3-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CS Template3-03.dot</Template>
  <TotalTime>7</TotalTime>
  <Pages>4</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Chapter</vt:lpstr>
    </vt:vector>
  </TitlesOfParts>
  <Company>GEX,Inc.</Company>
  <LinksUpToDate>false</LinksUpToDate>
  <CharactersWithSpaces>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dc:title>
  <dc:creator>Barbara Doyle</dc:creator>
  <cp:lastModifiedBy>Doyle, Barbara</cp:lastModifiedBy>
  <cp:revision>4</cp:revision>
  <cp:lastPrinted>2002-12-05T20:38:00Z</cp:lastPrinted>
  <dcterms:created xsi:type="dcterms:W3CDTF">2014-11-21T11:33:00Z</dcterms:created>
  <dcterms:modified xsi:type="dcterms:W3CDTF">2014-11-25T12:18:00Z</dcterms:modified>
</cp:coreProperties>
</file>